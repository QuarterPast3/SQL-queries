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9401" w14:textId="77777777" w:rsidR="00835C3B" w:rsidRDefault="00835C3B" w:rsidP="00835C3B">
      <w:pPr>
        <w:pStyle w:val="Heading1"/>
        <w:spacing w:before="0"/>
        <w:rPr>
          <w:rFonts w:cstheme="majorHAnsi"/>
          <w:lang w:eastAsia="zh-CN"/>
        </w:rPr>
      </w:pPr>
    </w:p>
    <w:p w14:paraId="70D91885" w14:textId="117ADBF8" w:rsidR="002208C7" w:rsidRDefault="00835C3B" w:rsidP="00835C3B">
      <w:pPr>
        <w:pStyle w:val="Heading1"/>
        <w:spacing w:before="0"/>
        <w:rPr>
          <w:rFonts w:cstheme="majorHAnsi"/>
          <w:lang w:eastAsia="zh-CN"/>
        </w:rPr>
      </w:pPr>
      <w:r>
        <w:rPr>
          <w:rFonts w:cstheme="majorHAnsi"/>
          <w:lang w:eastAsia="zh-CN"/>
        </w:rPr>
        <w:t xml:space="preserve">Stealth </w:t>
      </w:r>
      <w:proofErr w:type="spellStart"/>
      <w:r>
        <w:rPr>
          <w:rFonts w:cstheme="majorHAnsi"/>
          <w:lang w:eastAsia="zh-CN"/>
        </w:rPr>
        <w:t>Rockbuster</w:t>
      </w:r>
      <w:proofErr w:type="spellEnd"/>
      <w:r>
        <w:rPr>
          <w:rFonts w:cstheme="majorHAnsi"/>
          <w:lang w:eastAsia="zh-CN"/>
        </w:rPr>
        <w:t xml:space="preserve"> Data Dictionary</w:t>
      </w:r>
    </w:p>
    <w:p w14:paraId="315578B6" w14:textId="370499C3" w:rsidR="00835C3B" w:rsidRDefault="00835C3B" w:rsidP="00835C3B">
      <w:pPr>
        <w:rPr>
          <w:lang w:eastAsia="zh-CN"/>
        </w:rPr>
      </w:pPr>
    </w:p>
    <w:p w14:paraId="468B97CB" w14:textId="744B2B4C" w:rsidR="00835C3B" w:rsidRDefault="00835C3B" w:rsidP="00835C3B">
      <w:pPr>
        <w:rPr>
          <w:lang w:eastAsia="zh-CN"/>
        </w:rPr>
      </w:pPr>
    </w:p>
    <w:p w14:paraId="02C8F9AD" w14:textId="731F0716" w:rsidR="00835C3B" w:rsidRDefault="00835C3B" w:rsidP="00835C3B">
      <w:pPr>
        <w:rPr>
          <w:lang w:eastAsia="zh-CN"/>
        </w:rPr>
      </w:pPr>
    </w:p>
    <w:p w14:paraId="085FBB67" w14:textId="5BA511E4" w:rsidR="00835C3B" w:rsidRDefault="00835C3B" w:rsidP="00835C3B">
      <w:pPr>
        <w:rPr>
          <w:lang w:eastAsia="zh-CN"/>
        </w:rPr>
      </w:pPr>
    </w:p>
    <w:p w14:paraId="66AC4FDC" w14:textId="7B80AAAC" w:rsidR="00835C3B" w:rsidRDefault="00835C3B" w:rsidP="00835C3B">
      <w:pPr>
        <w:rPr>
          <w:lang w:eastAsia="zh-CN"/>
        </w:rPr>
      </w:pPr>
    </w:p>
    <w:p w14:paraId="12207D13" w14:textId="036B0DA9" w:rsidR="00835C3B" w:rsidRDefault="00835C3B" w:rsidP="00835C3B">
      <w:pPr>
        <w:rPr>
          <w:lang w:eastAsia="zh-CN"/>
        </w:rPr>
      </w:pPr>
    </w:p>
    <w:p w14:paraId="3CF7B202" w14:textId="0574D79D" w:rsidR="00835C3B" w:rsidRDefault="00835C3B" w:rsidP="00835C3B">
      <w:pPr>
        <w:rPr>
          <w:lang w:eastAsia="zh-CN"/>
        </w:rPr>
      </w:pPr>
    </w:p>
    <w:p w14:paraId="6E805030" w14:textId="4B913D72" w:rsidR="00835C3B" w:rsidRDefault="00835C3B" w:rsidP="00835C3B">
      <w:pPr>
        <w:rPr>
          <w:lang w:eastAsia="zh-CN"/>
        </w:rPr>
      </w:pPr>
    </w:p>
    <w:p w14:paraId="1DEF0992" w14:textId="764EE0A1" w:rsidR="00835C3B" w:rsidRDefault="00835C3B" w:rsidP="00835C3B">
      <w:pPr>
        <w:rPr>
          <w:lang w:eastAsia="zh-CN"/>
        </w:rPr>
      </w:pPr>
    </w:p>
    <w:p w14:paraId="4B0C8257" w14:textId="39F11534" w:rsidR="00835C3B" w:rsidRDefault="00835C3B" w:rsidP="00835C3B">
      <w:pPr>
        <w:rPr>
          <w:lang w:eastAsia="zh-CN"/>
        </w:rPr>
      </w:pPr>
    </w:p>
    <w:p w14:paraId="70C73E4F" w14:textId="26AE5569" w:rsidR="00835C3B" w:rsidRDefault="00835C3B" w:rsidP="00835C3B">
      <w:pPr>
        <w:rPr>
          <w:lang w:eastAsia="zh-CN"/>
        </w:rPr>
      </w:pPr>
    </w:p>
    <w:p w14:paraId="090F689A" w14:textId="2F2C8C0D" w:rsidR="00835C3B" w:rsidRDefault="00835C3B" w:rsidP="00835C3B">
      <w:pPr>
        <w:rPr>
          <w:lang w:eastAsia="zh-CN"/>
        </w:rPr>
      </w:pPr>
    </w:p>
    <w:p w14:paraId="5B0599B9" w14:textId="00E74798" w:rsidR="00835C3B" w:rsidRDefault="00835C3B" w:rsidP="00835C3B">
      <w:pPr>
        <w:rPr>
          <w:lang w:eastAsia="zh-CN"/>
        </w:rPr>
      </w:pPr>
    </w:p>
    <w:p w14:paraId="43B24F96" w14:textId="2AA3FE45" w:rsidR="00835C3B" w:rsidRDefault="00835C3B" w:rsidP="00835C3B">
      <w:pPr>
        <w:rPr>
          <w:lang w:eastAsia="zh-CN"/>
        </w:rPr>
      </w:pPr>
    </w:p>
    <w:p w14:paraId="705E54A9" w14:textId="6DE2CF0D" w:rsidR="00835C3B" w:rsidRDefault="00835C3B" w:rsidP="00835C3B">
      <w:pPr>
        <w:rPr>
          <w:lang w:eastAsia="zh-CN"/>
        </w:rPr>
      </w:pPr>
    </w:p>
    <w:p w14:paraId="312E2913" w14:textId="52EA8169" w:rsidR="00835C3B" w:rsidRDefault="00835C3B" w:rsidP="00835C3B">
      <w:pPr>
        <w:rPr>
          <w:lang w:eastAsia="zh-CN"/>
        </w:rPr>
      </w:pPr>
    </w:p>
    <w:p w14:paraId="09738C3D" w14:textId="30D7B3A3" w:rsidR="00835C3B" w:rsidRDefault="00835C3B" w:rsidP="00835C3B">
      <w:pPr>
        <w:rPr>
          <w:lang w:eastAsia="zh-CN"/>
        </w:rPr>
      </w:pPr>
    </w:p>
    <w:p w14:paraId="5E1345E3" w14:textId="246CEEDB" w:rsidR="00835C3B" w:rsidRDefault="00835C3B" w:rsidP="00835C3B">
      <w:pPr>
        <w:rPr>
          <w:lang w:eastAsia="zh-CN"/>
        </w:rPr>
      </w:pPr>
    </w:p>
    <w:p w14:paraId="021415CA" w14:textId="57948BC5" w:rsidR="00835C3B" w:rsidRDefault="00835C3B" w:rsidP="00835C3B">
      <w:pPr>
        <w:rPr>
          <w:lang w:eastAsia="zh-CN"/>
        </w:rPr>
      </w:pPr>
    </w:p>
    <w:p w14:paraId="78C2F6E8" w14:textId="7F254031" w:rsidR="00835C3B" w:rsidRDefault="00835C3B" w:rsidP="00835C3B">
      <w:pPr>
        <w:rPr>
          <w:rFonts w:asciiTheme="majorHAnsi" w:hAnsiTheme="majorHAnsi" w:cstheme="majorHAnsi"/>
          <w:sz w:val="28"/>
          <w:szCs w:val="28"/>
          <w:u w:val="single"/>
          <w:lang w:eastAsia="zh-CN"/>
        </w:rPr>
      </w:pPr>
      <w:r>
        <w:rPr>
          <w:rFonts w:asciiTheme="majorHAnsi" w:hAnsiTheme="majorHAnsi" w:cstheme="majorHAnsi"/>
          <w:sz w:val="28"/>
          <w:szCs w:val="28"/>
          <w:u w:val="single"/>
          <w:lang w:eastAsia="zh-CN"/>
        </w:rPr>
        <w:lastRenderedPageBreak/>
        <w:t>Table of Contents:</w:t>
      </w:r>
    </w:p>
    <w:p w14:paraId="343E7AD2" w14:textId="5BFAA51A" w:rsidR="00835C3B" w:rsidRDefault="00835C3B" w:rsidP="00835C3B">
      <w:pP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ERD</w:t>
      </w:r>
    </w:p>
    <w:p w14:paraId="6211AA3D" w14:textId="399CB5FB" w:rsidR="00835C3B" w:rsidRDefault="00835C3B" w:rsidP="00835C3B">
      <w:pP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Tables</w:t>
      </w:r>
    </w:p>
    <w:p w14:paraId="36D3503F" w14:textId="243381E0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Actor</w:t>
      </w:r>
    </w:p>
    <w:p w14:paraId="670A28AB" w14:textId="36F0D4BF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Address</w:t>
      </w:r>
    </w:p>
    <w:p w14:paraId="501E761B" w14:textId="4FC908D5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Category</w:t>
      </w:r>
    </w:p>
    <w:p w14:paraId="6E64AE0A" w14:textId="1386A206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City</w:t>
      </w:r>
    </w:p>
    <w:p w14:paraId="2F028BEF" w14:textId="73261793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Country</w:t>
      </w:r>
    </w:p>
    <w:p w14:paraId="176357BE" w14:textId="0DE250CF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Customer</w:t>
      </w:r>
    </w:p>
    <w:p w14:paraId="3E42C3E1" w14:textId="45940F27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Film</w:t>
      </w:r>
    </w:p>
    <w:p w14:paraId="5C162741" w14:textId="245DA036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Film: Actor</w:t>
      </w:r>
    </w:p>
    <w:p w14:paraId="0B20A340" w14:textId="36D806F8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Film: Category</w:t>
      </w:r>
    </w:p>
    <w:p w14:paraId="18901949" w14:textId="5B5EA9BC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Inventory</w:t>
      </w:r>
    </w:p>
    <w:p w14:paraId="59A266B7" w14:textId="5E224CB7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Language</w:t>
      </w:r>
    </w:p>
    <w:p w14:paraId="64E5F1D4" w14:textId="1E122472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Payment</w:t>
      </w:r>
    </w:p>
    <w:p w14:paraId="390CDC24" w14:textId="078BE6E2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Rental</w:t>
      </w:r>
    </w:p>
    <w:p w14:paraId="1D2515D7" w14:textId="31A387BE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Staff</w:t>
      </w:r>
    </w:p>
    <w:p w14:paraId="699B547F" w14:textId="002B4138" w:rsidR="00835C3B" w:rsidRDefault="00835C3B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  <w:t>Store</w:t>
      </w:r>
    </w:p>
    <w:p w14:paraId="1671B4BF" w14:textId="232FCE18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7C02343B" w14:textId="7B9AB2B7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78C71D46" w14:textId="09BAFDF2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65ACD599" w14:textId="328B40A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33AFF23" w14:textId="295AA05B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4C69735" w14:textId="21A37F0F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84E1BC6" w14:textId="078C2CB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79B006E" w14:textId="006C410D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54082EF8" w14:textId="58FEB01E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3DB753E7" w14:textId="3D1A991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06ED3FA" w14:textId="76C6FD8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AF815FB" w14:textId="2A70090A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71789B8" w14:textId="4D0B1D74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3E75BB2A" w14:textId="459A13CC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2F65545" w14:textId="7F3221F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14CE747" w14:textId="3E5168A2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5427E086" w14:textId="18DD4E12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7D08D6C3" w14:textId="5723E8F4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7ACCB0F" w14:textId="5AF6BFEF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72E2A96" w14:textId="51249282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03157327" w14:textId="68EF3E30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3D3198EC" w14:textId="3C671E23" w:rsidR="00C95667" w:rsidRDefault="00C956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5AFBECDF" w14:textId="05023860" w:rsidR="00D22C67" w:rsidRPr="00D22C67" w:rsidRDefault="00D22C67" w:rsidP="00D22C67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lastRenderedPageBreak/>
        <w:t>ERD:</w:t>
      </w:r>
    </w:p>
    <w:p w14:paraId="59A6A22B" w14:textId="0E3E0156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7F3B78C" w14:textId="355E3FA7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3DE71FA9" w14:textId="2394B649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010AB351" w14:textId="57236AE6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66E5BFD5" w14:textId="0EF35764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  <w:r>
        <w:rPr>
          <w:rFonts w:asciiTheme="majorHAnsi" w:hAnsiTheme="majorHAnsi" w:cstheme="majorHAnsi"/>
          <w:b w:val="0"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5BF0B4B7" wp14:editId="2FF17A1C">
            <wp:simplePos x="0" y="0"/>
            <wp:positionH relativeFrom="column">
              <wp:posOffset>-818843</wp:posOffset>
            </wp:positionH>
            <wp:positionV relativeFrom="paragraph">
              <wp:posOffset>334502</wp:posOffset>
            </wp:positionV>
            <wp:extent cx="7071360" cy="3814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BB9F2" w14:textId="5ED93AC6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EB0B12B" w14:textId="6B89A665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AC1607D" w14:textId="079F4F30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05ADABA0" w14:textId="729DBBAA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8355ED9" w14:textId="22846880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4CA9BCC8" w14:textId="26BC2D09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C1866B9" w14:textId="6F298060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62ED36B" w14:textId="6D71831D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36BFE82C" w14:textId="7B3AA48A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3C74A0E" w14:textId="5F70C1BE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03C57AE2" w14:textId="4A07CFF2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8C15853" w14:textId="1C6620BA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1502385E" w14:textId="11393BDA" w:rsidR="00D22C67" w:rsidRDefault="00D22C67" w:rsidP="00835C3B">
      <w:pPr>
        <w:ind w:left="720"/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526B0E74" w14:textId="77777777" w:rsidR="00D22C67" w:rsidRDefault="00D22C67" w:rsidP="00C95667">
      <w:pP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p w14:paraId="22C1F421" w14:textId="41396882" w:rsidR="00C95667" w:rsidRPr="00C95667" w:rsidRDefault="00C95667" w:rsidP="00C9566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2976"/>
        <w:gridCol w:w="2778"/>
      </w:tblGrid>
      <w:tr w:rsidR="009C17EB" w:rsidRPr="00C95667" w14:paraId="5E4926DC" w14:textId="77777777" w:rsidTr="009C17EB">
        <w:trPr>
          <w:trHeight w:val="312"/>
        </w:trPr>
        <w:tc>
          <w:tcPr>
            <w:tcW w:w="2812" w:type="dxa"/>
          </w:tcPr>
          <w:p w14:paraId="45D40D9B" w14:textId="1953711B" w:rsidR="00C95667" w:rsidRPr="00C95667" w:rsidRDefault="00C95667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976" w:type="dxa"/>
          </w:tcPr>
          <w:p w14:paraId="731AD1F1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2778" w:type="dxa"/>
          </w:tcPr>
          <w:p w14:paraId="66F4F433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9C17EB" w:rsidRPr="00C95667" w14:paraId="5F4FA994" w14:textId="77777777" w:rsidTr="009C17EB">
        <w:trPr>
          <w:trHeight w:val="331"/>
        </w:trPr>
        <w:tc>
          <w:tcPr>
            <w:tcW w:w="2812" w:type="dxa"/>
          </w:tcPr>
          <w:p w14:paraId="3764BA10" w14:textId="79DCB182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Actor_</w:t>
            </w:r>
            <w:proofErr w:type="gramStart"/>
            <w:r w:rsidRPr="00C95667"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PK)</w:t>
            </w:r>
          </w:p>
        </w:tc>
        <w:tc>
          <w:tcPr>
            <w:tcW w:w="2976" w:type="dxa"/>
          </w:tcPr>
          <w:p w14:paraId="2E42C01F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2778" w:type="dxa"/>
          </w:tcPr>
          <w:p w14:paraId="51D1239A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Number ID of each actor</w:t>
            </w:r>
          </w:p>
        </w:tc>
      </w:tr>
      <w:tr w:rsidR="009C17EB" w:rsidRPr="00C95667" w14:paraId="797C8D68" w14:textId="77777777" w:rsidTr="009C17EB">
        <w:trPr>
          <w:trHeight w:val="312"/>
        </w:trPr>
        <w:tc>
          <w:tcPr>
            <w:tcW w:w="2812" w:type="dxa"/>
          </w:tcPr>
          <w:p w14:paraId="0E297C6B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first_name</w:t>
            </w:r>
            <w:proofErr w:type="spellEnd"/>
          </w:p>
        </w:tc>
        <w:tc>
          <w:tcPr>
            <w:tcW w:w="2976" w:type="dxa"/>
          </w:tcPr>
          <w:p w14:paraId="6896CCB1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>45)</w:t>
            </w:r>
          </w:p>
        </w:tc>
        <w:tc>
          <w:tcPr>
            <w:tcW w:w="2778" w:type="dxa"/>
          </w:tcPr>
          <w:p w14:paraId="7C37888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First name of actor</w:t>
            </w:r>
          </w:p>
        </w:tc>
      </w:tr>
      <w:tr w:rsidR="009C17EB" w:rsidRPr="00C95667" w14:paraId="3BD82BFD" w14:textId="77777777" w:rsidTr="009C17EB">
        <w:trPr>
          <w:trHeight w:val="331"/>
        </w:trPr>
        <w:tc>
          <w:tcPr>
            <w:tcW w:w="2812" w:type="dxa"/>
          </w:tcPr>
          <w:p w14:paraId="3A49D92D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Lat_name</w:t>
            </w:r>
            <w:proofErr w:type="spellEnd"/>
          </w:p>
        </w:tc>
        <w:tc>
          <w:tcPr>
            <w:tcW w:w="2976" w:type="dxa"/>
          </w:tcPr>
          <w:p w14:paraId="3E1D59B5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CHAR.VARYING(45)</w:t>
            </w:r>
          </w:p>
        </w:tc>
        <w:tc>
          <w:tcPr>
            <w:tcW w:w="2778" w:type="dxa"/>
          </w:tcPr>
          <w:p w14:paraId="07073DB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name of actor</w:t>
            </w:r>
          </w:p>
        </w:tc>
      </w:tr>
      <w:tr w:rsidR="009C17EB" w:rsidRPr="00C95667" w14:paraId="1E4969A6" w14:textId="77777777" w:rsidTr="009C17EB">
        <w:trPr>
          <w:trHeight w:val="643"/>
        </w:trPr>
        <w:tc>
          <w:tcPr>
            <w:tcW w:w="2812" w:type="dxa"/>
          </w:tcPr>
          <w:p w14:paraId="6F1C68D1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2976" w:type="dxa"/>
          </w:tcPr>
          <w:p w14:paraId="2FEE06F3" w14:textId="77777777" w:rsidR="00C95667" w:rsidRPr="00C95667" w:rsidRDefault="00C95667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WIHTOUT TIME ZONE</w:t>
            </w:r>
          </w:p>
        </w:tc>
        <w:tc>
          <w:tcPr>
            <w:tcW w:w="2778" w:type="dxa"/>
          </w:tcPr>
          <w:p w14:paraId="598D56D7" w14:textId="6C734FB4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the info was updated</w:t>
            </w:r>
          </w:p>
        </w:tc>
      </w:tr>
      <w:tr w:rsidR="009C17EB" w:rsidRPr="00C95667" w14:paraId="0FC11C86" w14:textId="77777777" w:rsidTr="009C17EB">
        <w:trPr>
          <w:trHeight w:val="312"/>
        </w:trPr>
        <w:tc>
          <w:tcPr>
            <w:tcW w:w="2812" w:type="dxa"/>
          </w:tcPr>
          <w:p w14:paraId="0E6D4C72" w14:textId="7E6FE923" w:rsidR="009C17EB" w:rsidRPr="00C95667" w:rsidRDefault="009C17EB" w:rsidP="00D60B4D">
            <w:pPr>
              <w:rPr>
                <w:b w:val="0"/>
              </w:rPr>
            </w:pPr>
          </w:p>
        </w:tc>
        <w:tc>
          <w:tcPr>
            <w:tcW w:w="2976" w:type="dxa"/>
          </w:tcPr>
          <w:p w14:paraId="121A6CAF" w14:textId="77777777" w:rsidR="009C17EB" w:rsidRPr="00C95667" w:rsidRDefault="009C17EB" w:rsidP="00D60B4D">
            <w:pPr>
              <w:rPr>
                <w:b w:val="0"/>
              </w:rPr>
            </w:pPr>
          </w:p>
        </w:tc>
        <w:tc>
          <w:tcPr>
            <w:tcW w:w="2778" w:type="dxa"/>
          </w:tcPr>
          <w:p w14:paraId="1AC8430D" w14:textId="77777777" w:rsidR="009C17EB" w:rsidRPr="00C95667" w:rsidRDefault="009C17EB" w:rsidP="00D60B4D">
            <w:pPr>
              <w:rPr>
                <w:b w:val="0"/>
              </w:rPr>
            </w:pPr>
          </w:p>
        </w:tc>
      </w:tr>
    </w:tbl>
    <w:p w14:paraId="15D5F9C6" w14:textId="73D4F626" w:rsidR="009C17EB" w:rsidRDefault="009C17EB" w:rsidP="00C95667">
      <w:pPr>
        <w:rPr>
          <w:bCs/>
        </w:rPr>
      </w:pPr>
    </w:p>
    <w:p w14:paraId="4BF410AE" w14:textId="69B4DE9D" w:rsidR="009C17EB" w:rsidRPr="009C17EB" w:rsidRDefault="009C17EB" w:rsidP="00C95667">
      <w:pPr>
        <w:rPr>
          <w:bCs/>
        </w:rPr>
      </w:pPr>
      <w:r>
        <w:rPr>
          <w:bCs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17EB" w14:paraId="2FFA9668" w14:textId="77777777" w:rsidTr="009C17EB">
        <w:tc>
          <w:tcPr>
            <w:tcW w:w="2876" w:type="dxa"/>
          </w:tcPr>
          <w:p w14:paraId="407727D0" w14:textId="37D91117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77" w:type="dxa"/>
          </w:tcPr>
          <w:p w14:paraId="363F34C0" w14:textId="7DC08D56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31D76997" w14:textId="6C183FD8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9C17EB" w:rsidRPr="009C17EB" w14:paraId="6B88FB43" w14:textId="77777777" w:rsidTr="009C17EB">
        <w:tc>
          <w:tcPr>
            <w:tcW w:w="2876" w:type="dxa"/>
          </w:tcPr>
          <w:p w14:paraId="3B68D15F" w14:textId="5D618A56" w:rsidR="009C17EB" w:rsidRPr="009C17EB" w:rsidRDefault="009C17EB" w:rsidP="00C95667">
            <w:pPr>
              <w:rPr>
                <w:b w:val="0"/>
              </w:rPr>
            </w:pPr>
            <w:proofErr w:type="spellStart"/>
            <w:r w:rsidRPr="009C17EB">
              <w:rPr>
                <w:b w:val="0"/>
              </w:rPr>
              <w:t>Address_</w:t>
            </w:r>
            <w:proofErr w:type="gramStart"/>
            <w:r w:rsidRPr="009C17EB">
              <w:rPr>
                <w:b w:val="0"/>
              </w:rPr>
              <w:t>id</w:t>
            </w:r>
            <w:proofErr w:type="spellEnd"/>
            <w:r w:rsidR="00F70568">
              <w:rPr>
                <w:b w:val="0"/>
              </w:rPr>
              <w:t>(</w:t>
            </w:r>
            <w:proofErr w:type="gramEnd"/>
            <w:r w:rsidR="00F70568">
              <w:rPr>
                <w:b w:val="0"/>
              </w:rPr>
              <w:t>PK)</w:t>
            </w:r>
          </w:p>
        </w:tc>
        <w:tc>
          <w:tcPr>
            <w:tcW w:w="2877" w:type="dxa"/>
          </w:tcPr>
          <w:p w14:paraId="3F350F31" w14:textId="0CBE2E43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SERIAL</w:t>
            </w:r>
          </w:p>
        </w:tc>
        <w:tc>
          <w:tcPr>
            <w:tcW w:w="2877" w:type="dxa"/>
          </w:tcPr>
          <w:p w14:paraId="719490EE" w14:textId="5B188FB8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ID number for address</w:t>
            </w:r>
          </w:p>
        </w:tc>
      </w:tr>
      <w:tr w:rsidR="009C17EB" w:rsidRPr="009C17EB" w14:paraId="48DCDA09" w14:textId="77777777" w:rsidTr="009C17EB">
        <w:tc>
          <w:tcPr>
            <w:tcW w:w="2876" w:type="dxa"/>
          </w:tcPr>
          <w:p w14:paraId="011C1C79" w14:textId="5E85B99F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2877" w:type="dxa"/>
          </w:tcPr>
          <w:p w14:paraId="2E7D0D6C" w14:textId="78213406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 xml:space="preserve">CHARACTER </w:t>
            </w:r>
            <w:proofErr w:type="gramStart"/>
            <w:r>
              <w:rPr>
                <w:b w:val="0"/>
              </w:rPr>
              <w:t>VARYING(</w:t>
            </w:r>
            <w:proofErr w:type="gramEnd"/>
            <w:r>
              <w:rPr>
                <w:b w:val="0"/>
              </w:rPr>
              <w:t>50)</w:t>
            </w:r>
          </w:p>
        </w:tc>
        <w:tc>
          <w:tcPr>
            <w:tcW w:w="2877" w:type="dxa"/>
          </w:tcPr>
          <w:p w14:paraId="0E78BC4F" w14:textId="360FF1BA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Address of person</w:t>
            </w:r>
          </w:p>
        </w:tc>
      </w:tr>
      <w:tr w:rsidR="009C17EB" w:rsidRPr="009C17EB" w14:paraId="29236312" w14:textId="77777777" w:rsidTr="009C17EB">
        <w:tc>
          <w:tcPr>
            <w:tcW w:w="2876" w:type="dxa"/>
          </w:tcPr>
          <w:p w14:paraId="5BA5575C" w14:textId="4D51B242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Address2</w:t>
            </w:r>
          </w:p>
        </w:tc>
        <w:tc>
          <w:tcPr>
            <w:tcW w:w="2877" w:type="dxa"/>
          </w:tcPr>
          <w:p w14:paraId="71153C89" w14:textId="5F6AAF2C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CHARACTER VARYING (50)</w:t>
            </w:r>
          </w:p>
        </w:tc>
        <w:tc>
          <w:tcPr>
            <w:tcW w:w="2877" w:type="dxa"/>
          </w:tcPr>
          <w:p w14:paraId="56C044FC" w14:textId="7F5EEDF9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Second address of person</w:t>
            </w:r>
          </w:p>
        </w:tc>
      </w:tr>
      <w:tr w:rsidR="009C17EB" w:rsidRPr="009C17EB" w14:paraId="2E0F209B" w14:textId="77777777" w:rsidTr="009C17EB">
        <w:tc>
          <w:tcPr>
            <w:tcW w:w="2876" w:type="dxa"/>
          </w:tcPr>
          <w:p w14:paraId="4D9C761E" w14:textId="36B42D7B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District</w:t>
            </w:r>
          </w:p>
        </w:tc>
        <w:tc>
          <w:tcPr>
            <w:tcW w:w="2877" w:type="dxa"/>
          </w:tcPr>
          <w:p w14:paraId="066C28CE" w14:textId="22D1575D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CHARACTER VARYING (20)</w:t>
            </w:r>
          </w:p>
        </w:tc>
        <w:tc>
          <w:tcPr>
            <w:tcW w:w="2877" w:type="dxa"/>
          </w:tcPr>
          <w:p w14:paraId="7E661A62" w14:textId="3147DD1C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State or Province of address</w:t>
            </w:r>
          </w:p>
        </w:tc>
      </w:tr>
      <w:tr w:rsidR="009C17EB" w:rsidRPr="009C17EB" w14:paraId="5B47A42D" w14:textId="77777777" w:rsidTr="009C17EB">
        <w:tc>
          <w:tcPr>
            <w:tcW w:w="2876" w:type="dxa"/>
          </w:tcPr>
          <w:p w14:paraId="1562AFA8" w14:textId="4A0A8BFB" w:rsidR="009C17EB" w:rsidRPr="009C17EB" w:rsidRDefault="009C17E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City_id</w:t>
            </w:r>
            <w:proofErr w:type="spellEnd"/>
            <w:r w:rsidR="00F70568"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05F96F3D" w14:textId="43EE803E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4D2D3B45" w14:textId="2F521AE2" w:rsidR="009C17EB" w:rsidRPr="009C17E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ID number</w:t>
            </w:r>
            <w:r w:rsidR="009C17EB">
              <w:rPr>
                <w:b w:val="0"/>
              </w:rPr>
              <w:t xml:space="preserve"> for </w:t>
            </w:r>
            <w:proofErr w:type="gramStart"/>
            <w:r w:rsidR="009C17EB">
              <w:rPr>
                <w:b w:val="0"/>
              </w:rPr>
              <w:t>residents</w:t>
            </w:r>
            <w:proofErr w:type="gramEnd"/>
            <w:r w:rsidR="009C17EB">
              <w:rPr>
                <w:b w:val="0"/>
              </w:rPr>
              <w:t xml:space="preserve"> city</w:t>
            </w:r>
          </w:p>
        </w:tc>
      </w:tr>
      <w:tr w:rsidR="009C17EB" w:rsidRPr="009C17EB" w14:paraId="21F42724" w14:textId="77777777" w:rsidTr="009C17EB">
        <w:tc>
          <w:tcPr>
            <w:tcW w:w="2876" w:type="dxa"/>
          </w:tcPr>
          <w:p w14:paraId="66723194" w14:textId="6AC81F40" w:rsidR="009C17EB" w:rsidRPr="009C17EB" w:rsidRDefault="009C17E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Postal_code</w:t>
            </w:r>
            <w:proofErr w:type="spellEnd"/>
          </w:p>
        </w:tc>
        <w:tc>
          <w:tcPr>
            <w:tcW w:w="2877" w:type="dxa"/>
          </w:tcPr>
          <w:p w14:paraId="45E4F5CC" w14:textId="61738C6B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 xml:space="preserve">CHARACTER </w:t>
            </w:r>
            <w:proofErr w:type="gramStart"/>
            <w:r>
              <w:rPr>
                <w:b w:val="0"/>
              </w:rPr>
              <w:t>VARYING(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2877" w:type="dxa"/>
          </w:tcPr>
          <w:p w14:paraId="7BB676B0" w14:textId="3D79ACC4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Postal Code of person</w:t>
            </w:r>
          </w:p>
        </w:tc>
      </w:tr>
      <w:tr w:rsidR="009C17EB" w:rsidRPr="009C17EB" w14:paraId="61593FCE" w14:textId="77777777" w:rsidTr="009C17EB">
        <w:tc>
          <w:tcPr>
            <w:tcW w:w="2876" w:type="dxa"/>
          </w:tcPr>
          <w:p w14:paraId="2E8E4474" w14:textId="78FA0933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2877" w:type="dxa"/>
          </w:tcPr>
          <w:p w14:paraId="22E4EEB5" w14:textId="55FF8852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 xml:space="preserve">CHARACTER </w:t>
            </w:r>
            <w:proofErr w:type="gramStart"/>
            <w:r>
              <w:rPr>
                <w:b w:val="0"/>
              </w:rPr>
              <w:t>VARYING(</w:t>
            </w:r>
            <w:proofErr w:type="gramEnd"/>
            <w:r>
              <w:rPr>
                <w:b w:val="0"/>
              </w:rPr>
              <w:t>20)</w:t>
            </w:r>
          </w:p>
        </w:tc>
        <w:tc>
          <w:tcPr>
            <w:tcW w:w="2877" w:type="dxa"/>
          </w:tcPr>
          <w:p w14:paraId="43A6640E" w14:textId="06CC4D09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 xml:space="preserve">Phone number of </w:t>
            </w:r>
            <w:proofErr w:type="gramStart"/>
            <w:r>
              <w:rPr>
                <w:b w:val="0"/>
              </w:rPr>
              <w:t>person</w:t>
            </w:r>
            <w:proofErr w:type="gramEnd"/>
          </w:p>
        </w:tc>
      </w:tr>
      <w:tr w:rsidR="009C17EB" w:rsidRPr="009C17EB" w14:paraId="77DDE58D" w14:textId="77777777" w:rsidTr="009C17EB">
        <w:tc>
          <w:tcPr>
            <w:tcW w:w="2876" w:type="dxa"/>
          </w:tcPr>
          <w:p w14:paraId="25D7B744" w14:textId="0472F073" w:rsidR="009C17EB" w:rsidRDefault="009C17EB" w:rsidP="009C17EB">
            <w:pPr>
              <w:rPr>
                <w:b w:val="0"/>
              </w:rPr>
            </w:pPr>
            <w:r>
              <w:rPr>
                <w:b w:val="0"/>
              </w:rPr>
              <w:t>Last Update</w:t>
            </w:r>
          </w:p>
        </w:tc>
        <w:tc>
          <w:tcPr>
            <w:tcW w:w="2877" w:type="dxa"/>
          </w:tcPr>
          <w:p w14:paraId="5F9E5F7A" w14:textId="767C248F" w:rsid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TIMESTAMP96) WITHOUT TIME ZONE</w:t>
            </w:r>
          </w:p>
        </w:tc>
        <w:tc>
          <w:tcPr>
            <w:tcW w:w="2877" w:type="dxa"/>
          </w:tcPr>
          <w:p w14:paraId="59C1B8DD" w14:textId="499F1ED5" w:rsid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2BFFA275" w14:textId="6202A3DE" w:rsidR="009C17EB" w:rsidRDefault="009C17EB" w:rsidP="00C95667">
      <w:pPr>
        <w:rPr>
          <w:b w:val="0"/>
        </w:rPr>
      </w:pPr>
    </w:p>
    <w:p w14:paraId="1A555484" w14:textId="2498CF37" w:rsidR="00F70568" w:rsidRDefault="00F70568" w:rsidP="00C95667">
      <w:pPr>
        <w:rPr>
          <w:bCs/>
        </w:rPr>
      </w:pPr>
      <w:r>
        <w:rPr>
          <w:bCs/>
        </w:rPr>
        <w:t>Category</w:t>
      </w:r>
    </w:p>
    <w:p w14:paraId="155243C7" w14:textId="3A214942" w:rsidR="00F70568" w:rsidRDefault="00F70568" w:rsidP="00C95667">
      <w:pPr>
        <w:rPr>
          <w:bCs/>
        </w:rPr>
      </w:pPr>
    </w:p>
    <w:tbl>
      <w:tblPr>
        <w:tblStyle w:val="TableGrid"/>
        <w:tblpPr w:leftFromText="180" w:rightFromText="180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2855"/>
        <w:gridCol w:w="2929"/>
        <w:gridCol w:w="2846"/>
      </w:tblGrid>
      <w:tr w:rsidR="00F70568" w:rsidRPr="00C95667" w14:paraId="78450F5F" w14:textId="77777777" w:rsidTr="00D60B4D">
        <w:tc>
          <w:tcPr>
            <w:tcW w:w="2855" w:type="dxa"/>
          </w:tcPr>
          <w:p w14:paraId="7FDA8539" w14:textId="77777777" w:rsidR="00F70568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929" w:type="dxa"/>
          </w:tcPr>
          <w:p w14:paraId="7D35E86B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2846" w:type="dxa"/>
          </w:tcPr>
          <w:p w14:paraId="182255DF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F70568" w:rsidRPr="00C95667" w14:paraId="53535CC2" w14:textId="77777777" w:rsidTr="00D60B4D">
        <w:tc>
          <w:tcPr>
            <w:tcW w:w="2855" w:type="dxa"/>
          </w:tcPr>
          <w:p w14:paraId="0C6B94AB" w14:textId="64759C8F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Category_id</w:t>
            </w:r>
            <w:proofErr w:type="spellEnd"/>
            <w:r>
              <w:rPr>
                <w:b w:val="0"/>
              </w:rPr>
              <w:t xml:space="preserve"> (PK)</w:t>
            </w:r>
          </w:p>
        </w:tc>
        <w:tc>
          <w:tcPr>
            <w:tcW w:w="2929" w:type="dxa"/>
          </w:tcPr>
          <w:p w14:paraId="16331FFE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2846" w:type="dxa"/>
          </w:tcPr>
          <w:p w14:paraId="425F0BC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the category</w:t>
            </w:r>
          </w:p>
        </w:tc>
      </w:tr>
      <w:tr w:rsidR="00F70568" w:rsidRPr="00C95667" w14:paraId="618DB77C" w14:textId="77777777" w:rsidTr="00D60B4D">
        <w:tc>
          <w:tcPr>
            <w:tcW w:w="2855" w:type="dxa"/>
          </w:tcPr>
          <w:p w14:paraId="401A504C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Name</w:t>
            </w:r>
          </w:p>
        </w:tc>
        <w:tc>
          <w:tcPr>
            <w:tcW w:w="2929" w:type="dxa"/>
          </w:tcPr>
          <w:p w14:paraId="4C875AEF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>25)</w:t>
            </w:r>
          </w:p>
        </w:tc>
        <w:tc>
          <w:tcPr>
            <w:tcW w:w="2846" w:type="dxa"/>
          </w:tcPr>
          <w:p w14:paraId="7FB86F2B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Category name</w:t>
            </w:r>
          </w:p>
        </w:tc>
      </w:tr>
      <w:tr w:rsidR="00F70568" w:rsidRPr="00C95667" w14:paraId="0299747C" w14:textId="77777777" w:rsidTr="00D60B4D">
        <w:tc>
          <w:tcPr>
            <w:tcW w:w="2855" w:type="dxa"/>
          </w:tcPr>
          <w:p w14:paraId="14C4FB6C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2929" w:type="dxa"/>
          </w:tcPr>
          <w:p w14:paraId="63EE1CDF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 ZONE</w:t>
            </w:r>
          </w:p>
        </w:tc>
        <w:tc>
          <w:tcPr>
            <w:tcW w:w="2846" w:type="dxa"/>
          </w:tcPr>
          <w:p w14:paraId="40D6918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</w:tbl>
    <w:p w14:paraId="4AC62B80" w14:textId="03705D79" w:rsidR="00F70568" w:rsidRDefault="00F70568" w:rsidP="00C95667">
      <w:pPr>
        <w:rPr>
          <w:bCs/>
        </w:rPr>
      </w:pPr>
    </w:p>
    <w:p w14:paraId="41FA3032" w14:textId="0B014524" w:rsidR="009C17EB" w:rsidRPr="009C17EB" w:rsidRDefault="009C17EB" w:rsidP="00C95667">
      <w:pPr>
        <w:rPr>
          <w:bCs/>
        </w:rPr>
      </w:pPr>
      <w:r>
        <w:rPr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17EB" w:rsidRPr="009C17EB" w14:paraId="07D6CDD6" w14:textId="77777777" w:rsidTr="009C17EB">
        <w:tc>
          <w:tcPr>
            <w:tcW w:w="2876" w:type="dxa"/>
          </w:tcPr>
          <w:p w14:paraId="5E410FEE" w14:textId="3D133019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77" w:type="dxa"/>
          </w:tcPr>
          <w:p w14:paraId="010CF9B4" w14:textId="2C0BF036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69D41281" w14:textId="5CB6A9DB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9C17EB" w:rsidRPr="009C17EB" w14:paraId="013AB2BC" w14:textId="77777777" w:rsidTr="009C17EB">
        <w:tc>
          <w:tcPr>
            <w:tcW w:w="2876" w:type="dxa"/>
          </w:tcPr>
          <w:p w14:paraId="56A34A0E" w14:textId="31DF01F3" w:rsidR="009C17EB" w:rsidRPr="009C17EB" w:rsidRDefault="009C17E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City_</w:t>
            </w:r>
            <w:proofErr w:type="gramStart"/>
            <w:r>
              <w:rPr>
                <w:b w:val="0"/>
              </w:rPr>
              <w:t>id</w:t>
            </w:r>
            <w:proofErr w:type="spellEnd"/>
            <w:r w:rsidR="00F70568">
              <w:rPr>
                <w:b w:val="0"/>
              </w:rPr>
              <w:t>(</w:t>
            </w:r>
            <w:proofErr w:type="gramEnd"/>
            <w:r w:rsidR="00F70568">
              <w:rPr>
                <w:b w:val="0"/>
              </w:rPr>
              <w:t>PK)</w:t>
            </w:r>
          </w:p>
        </w:tc>
        <w:tc>
          <w:tcPr>
            <w:tcW w:w="2877" w:type="dxa"/>
          </w:tcPr>
          <w:p w14:paraId="515CE795" w14:textId="7FA89588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SERIAL</w:t>
            </w:r>
          </w:p>
        </w:tc>
        <w:tc>
          <w:tcPr>
            <w:tcW w:w="2877" w:type="dxa"/>
          </w:tcPr>
          <w:p w14:paraId="742D1991" w14:textId="12C86D93" w:rsidR="009C17EB" w:rsidRPr="009C17E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ID number</w:t>
            </w:r>
            <w:r w:rsidR="009C17EB">
              <w:rPr>
                <w:b w:val="0"/>
              </w:rPr>
              <w:t xml:space="preserve"> for city</w:t>
            </w:r>
          </w:p>
        </w:tc>
      </w:tr>
      <w:tr w:rsidR="009C17EB" w:rsidRPr="009C17EB" w14:paraId="4584B678" w14:textId="77777777" w:rsidTr="009C17EB">
        <w:tc>
          <w:tcPr>
            <w:tcW w:w="2876" w:type="dxa"/>
          </w:tcPr>
          <w:p w14:paraId="43E78EDE" w14:textId="6AE645F4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2877" w:type="dxa"/>
          </w:tcPr>
          <w:p w14:paraId="2560B9CF" w14:textId="0C2DEDE1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CHARACTER VARYING (50)</w:t>
            </w:r>
          </w:p>
        </w:tc>
        <w:tc>
          <w:tcPr>
            <w:tcW w:w="2877" w:type="dxa"/>
          </w:tcPr>
          <w:p w14:paraId="0AC5135E" w14:textId="6C0D02B9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City’s name</w:t>
            </w:r>
          </w:p>
        </w:tc>
      </w:tr>
      <w:tr w:rsidR="009C17EB" w:rsidRPr="009C17EB" w14:paraId="2DBA801B" w14:textId="77777777" w:rsidTr="009C17EB">
        <w:tc>
          <w:tcPr>
            <w:tcW w:w="2876" w:type="dxa"/>
          </w:tcPr>
          <w:p w14:paraId="0F58F1B6" w14:textId="17314C40" w:rsidR="009C17EB" w:rsidRPr="009C17EB" w:rsidRDefault="009C17E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Country_</w:t>
            </w:r>
            <w:proofErr w:type="gramStart"/>
            <w:r>
              <w:rPr>
                <w:b w:val="0"/>
              </w:rPr>
              <w:t>id</w:t>
            </w:r>
            <w:proofErr w:type="spellEnd"/>
            <w:r w:rsidR="00F70568">
              <w:rPr>
                <w:b w:val="0"/>
              </w:rPr>
              <w:t>(</w:t>
            </w:r>
            <w:proofErr w:type="gramEnd"/>
            <w:r w:rsidR="00F70568">
              <w:rPr>
                <w:b w:val="0"/>
              </w:rPr>
              <w:t>FK)</w:t>
            </w:r>
          </w:p>
        </w:tc>
        <w:tc>
          <w:tcPr>
            <w:tcW w:w="2877" w:type="dxa"/>
          </w:tcPr>
          <w:p w14:paraId="623D9DF8" w14:textId="5983A69A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70E21E8A" w14:textId="0FAFFDBA" w:rsidR="009C17EB" w:rsidRPr="009C17EB" w:rsidRDefault="009C17EB" w:rsidP="00C95667">
            <w:pPr>
              <w:rPr>
                <w:b w:val="0"/>
              </w:rPr>
            </w:pPr>
            <w:r>
              <w:rPr>
                <w:b w:val="0"/>
              </w:rPr>
              <w:t>ID number for country city resides in</w:t>
            </w:r>
          </w:p>
        </w:tc>
      </w:tr>
      <w:tr w:rsidR="009C17EB" w:rsidRPr="009C17EB" w14:paraId="52BF2D7B" w14:textId="77777777" w:rsidTr="009C17EB">
        <w:tc>
          <w:tcPr>
            <w:tcW w:w="2876" w:type="dxa"/>
          </w:tcPr>
          <w:p w14:paraId="66D15BE8" w14:textId="353A720E" w:rsidR="009C17EB" w:rsidRPr="009C17EB" w:rsidRDefault="009C17E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Last_update</w:t>
            </w:r>
            <w:proofErr w:type="spellEnd"/>
          </w:p>
        </w:tc>
        <w:tc>
          <w:tcPr>
            <w:tcW w:w="2877" w:type="dxa"/>
          </w:tcPr>
          <w:p w14:paraId="08BFB3CB" w14:textId="3B6CD366" w:rsidR="009C17EB" w:rsidRPr="009C17EB" w:rsidRDefault="009C17EB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3D61246D" w14:textId="6E2C813E" w:rsidR="009C17EB" w:rsidRPr="009C17EB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49CDDB1F" w14:textId="0AA27F34" w:rsidR="009C17EB" w:rsidRDefault="009C17EB" w:rsidP="00C95667">
      <w:pPr>
        <w:rPr>
          <w:b w:val="0"/>
        </w:rPr>
      </w:pPr>
    </w:p>
    <w:p w14:paraId="16F69874" w14:textId="1E40AB42" w:rsidR="00F70568" w:rsidRDefault="00F70568" w:rsidP="00C95667">
      <w:pPr>
        <w:rPr>
          <w:bCs/>
        </w:rPr>
      </w:pPr>
      <w:r>
        <w:rPr>
          <w:bCs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70568" w:rsidRPr="00F70568" w14:paraId="487DCC69" w14:textId="77777777" w:rsidTr="00F70568">
        <w:tc>
          <w:tcPr>
            <w:tcW w:w="2876" w:type="dxa"/>
          </w:tcPr>
          <w:p w14:paraId="6DB49A1D" w14:textId="35D1A98B" w:rsidR="00F70568" w:rsidRPr="00F70568" w:rsidRDefault="00F70568" w:rsidP="00C95667">
            <w:pPr>
              <w:rPr>
                <w:b w:val="0"/>
              </w:rPr>
            </w:pPr>
            <w:r w:rsidRPr="00F70568">
              <w:rPr>
                <w:b w:val="0"/>
              </w:rPr>
              <w:t>Name</w:t>
            </w:r>
          </w:p>
        </w:tc>
        <w:tc>
          <w:tcPr>
            <w:tcW w:w="2877" w:type="dxa"/>
          </w:tcPr>
          <w:p w14:paraId="44894C03" w14:textId="3981B255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6235E422" w14:textId="4FBDC542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F70568" w:rsidRPr="00F70568" w14:paraId="0686A755" w14:textId="77777777" w:rsidTr="00F70568">
        <w:tc>
          <w:tcPr>
            <w:tcW w:w="2876" w:type="dxa"/>
          </w:tcPr>
          <w:p w14:paraId="1D17ACBE" w14:textId="4DD180B5" w:rsidR="00F70568" w:rsidRPr="00F70568" w:rsidRDefault="00F70568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Country_</w:t>
            </w:r>
            <w:proofErr w:type="gram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PK)</w:t>
            </w:r>
          </w:p>
        </w:tc>
        <w:tc>
          <w:tcPr>
            <w:tcW w:w="2877" w:type="dxa"/>
          </w:tcPr>
          <w:p w14:paraId="304AAB46" w14:textId="290AD0C7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SERIAL</w:t>
            </w:r>
          </w:p>
        </w:tc>
        <w:tc>
          <w:tcPr>
            <w:tcW w:w="2877" w:type="dxa"/>
          </w:tcPr>
          <w:p w14:paraId="3B996363" w14:textId="39014F33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ID number for the country</w:t>
            </w:r>
          </w:p>
        </w:tc>
      </w:tr>
      <w:tr w:rsidR="00F70568" w:rsidRPr="00F70568" w14:paraId="60854275" w14:textId="77777777" w:rsidTr="00F70568">
        <w:tc>
          <w:tcPr>
            <w:tcW w:w="2876" w:type="dxa"/>
          </w:tcPr>
          <w:p w14:paraId="76CE1D99" w14:textId="1108228B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  <w:tc>
          <w:tcPr>
            <w:tcW w:w="2877" w:type="dxa"/>
          </w:tcPr>
          <w:p w14:paraId="5C527FD9" w14:textId="232AACC3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 xml:space="preserve">CHARACTER </w:t>
            </w:r>
            <w:proofErr w:type="gramStart"/>
            <w:r>
              <w:rPr>
                <w:b w:val="0"/>
              </w:rPr>
              <w:t>VARYING(</w:t>
            </w:r>
            <w:proofErr w:type="gramEnd"/>
            <w:r>
              <w:rPr>
                <w:b w:val="0"/>
              </w:rPr>
              <w:t>50)</w:t>
            </w:r>
          </w:p>
        </w:tc>
        <w:tc>
          <w:tcPr>
            <w:tcW w:w="2877" w:type="dxa"/>
          </w:tcPr>
          <w:p w14:paraId="63FF9F0B" w14:textId="065A4046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Name of country</w:t>
            </w:r>
          </w:p>
        </w:tc>
      </w:tr>
      <w:tr w:rsidR="00F70568" w:rsidRPr="00F70568" w14:paraId="1E305259" w14:textId="77777777" w:rsidTr="00F70568">
        <w:tc>
          <w:tcPr>
            <w:tcW w:w="2876" w:type="dxa"/>
          </w:tcPr>
          <w:p w14:paraId="3F9FC490" w14:textId="15EBF385" w:rsidR="00F70568" w:rsidRPr="00F70568" w:rsidRDefault="00F70568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Last_update</w:t>
            </w:r>
            <w:proofErr w:type="spellEnd"/>
          </w:p>
        </w:tc>
        <w:tc>
          <w:tcPr>
            <w:tcW w:w="2877" w:type="dxa"/>
          </w:tcPr>
          <w:p w14:paraId="6F44AE96" w14:textId="7FD9CA3E" w:rsidR="00F70568" w:rsidRPr="00F70568" w:rsidRDefault="00F70568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38EAAE5F" w14:textId="6017AD0D" w:rsidR="00F70568" w:rsidRPr="00F70568" w:rsidRDefault="00F70568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31F6BCD3" w14:textId="77777777" w:rsidR="00F70568" w:rsidRPr="00F70568" w:rsidRDefault="00F70568" w:rsidP="00C95667">
      <w:pPr>
        <w:rPr>
          <w:b w:val="0"/>
        </w:rPr>
      </w:pPr>
    </w:p>
    <w:p w14:paraId="6B026CB0" w14:textId="57108A4E" w:rsidR="00F70568" w:rsidRDefault="00F70568" w:rsidP="00C95667">
      <w:pPr>
        <w:rPr>
          <w:b w:val="0"/>
        </w:rPr>
      </w:pPr>
    </w:p>
    <w:p w14:paraId="3096C19B" w14:textId="09CFEC4D" w:rsidR="00F70568" w:rsidRDefault="00F70568" w:rsidP="00C95667">
      <w:pPr>
        <w:rPr>
          <w:bCs/>
        </w:rPr>
      </w:pPr>
      <w:r>
        <w:rPr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925"/>
        <w:gridCol w:w="2840"/>
      </w:tblGrid>
      <w:tr w:rsidR="00F70568" w:rsidRPr="00C95667" w14:paraId="2AACECD2" w14:textId="77777777" w:rsidTr="00D60B4D">
        <w:tc>
          <w:tcPr>
            <w:tcW w:w="3116" w:type="dxa"/>
          </w:tcPr>
          <w:p w14:paraId="53DB74F1" w14:textId="5E651F52" w:rsidR="00F70568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17" w:type="dxa"/>
          </w:tcPr>
          <w:p w14:paraId="252228CE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3117" w:type="dxa"/>
          </w:tcPr>
          <w:p w14:paraId="2A8425DA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F70568" w:rsidRPr="00C95667" w14:paraId="7CDF50A8" w14:textId="77777777" w:rsidTr="00D60B4D">
        <w:tc>
          <w:tcPr>
            <w:tcW w:w="3116" w:type="dxa"/>
          </w:tcPr>
          <w:p w14:paraId="4705F8D9" w14:textId="0CD1CAB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Customer_id</w:t>
            </w:r>
            <w:proofErr w:type="spellEnd"/>
            <w:r>
              <w:rPr>
                <w:b w:val="0"/>
              </w:rPr>
              <w:t xml:space="preserve"> (PK)</w:t>
            </w:r>
          </w:p>
        </w:tc>
        <w:tc>
          <w:tcPr>
            <w:tcW w:w="3117" w:type="dxa"/>
          </w:tcPr>
          <w:p w14:paraId="4B287E63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SERIAL </w:t>
            </w:r>
          </w:p>
        </w:tc>
        <w:tc>
          <w:tcPr>
            <w:tcW w:w="3117" w:type="dxa"/>
          </w:tcPr>
          <w:p w14:paraId="6B8588D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customer</w:t>
            </w:r>
          </w:p>
        </w:tc>
      </w:tr>
      <w:tr w:rsidR="00F70568" w:rsidRPr="00C95667" w14:paraId="0E2E18D8" w14:textId="77777777" w:rsidTr="00D60B4D">
        <w:tc>
          <w:tcPr>
            <w:tcW w:w="3116" w:type="dxa"/>
          </w:tcPr>
          <w:p w14:paraId="1E2631D9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3A530C34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1F07ED7A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store</w:t>
            </w:r>
          </w:p>
        </w:tc>
      </w:tr>
      <w:tr w:rsidR="00F70568" w:rsidRPr="00C95667" w14:paraId="43BECB2C" w14:textId="77777777" w:rsidTr="00D60B4D">
        <w:tc>
          <w:tcPr>
            <w:tcW w:w="3116" w:type="dxa"/>
          </w:tcPr>
          <w:p w14:paraId="197BE0CD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406BD324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>45)</w:t>
            </w:r>
          </w:p>
        </w:tc>
        <w:tc>
          <w:tcPr>
            <w:tcW w:w="3117" w:type="dxa"/>
          </w:tcPr>
          <w:p w14:paraId="038FEE8A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First name of customer</w:t>
            </w:r>
          </w:p>
        </w:tc>
      </w:tr>
      <w:tr w:rsidR="00F70568" w:rsidRPr="00C95667" w14:paraId="4D1671CE" w14:textId="77777777" w:rsidTr="00D60B4D">
        <w:tc>
          <w:tcPr>
            <w:tcW w:w="3116" w:type="dxa"/>
          </w:tcPr>
          <w:p w14:paraId="098522D1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53955882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>45)</w:t>
            </w:r>
          </w:p>
        </w:tc>
        <w:tc>
          <w:tcPr>
            <w:tcW w:w="3117" w:type="dxa"/>
          </w:tcPr>
          <w:p w14:paraId="23714FFD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name of customer</w:t>
            </w:r>
          </w:p>
        </w:tc>
      </w:tr>
      <w:tr w:rsidR="00F70568" w:rsidRPr="00C95667" w14:paraId="1BFDDAF8" w14:textId="77777777" w:rsidTr="00D60B4D">
        <w:tc>
          <w:tcPr>
            <w:tcW w:w="3116" w:type="dxa"/>
          </w:tcPr>
          <w:p w14:paraId="7118BDF4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Email</w:t>
            </w:r>
          </w:p>
        </w:tc>
        <w:tc>
          <w:tcPr>
            <w:tcW w:w="3117" w:type="dxa"/>
          </w:tcPr>
          <w:p w14:paraId="5D3C3CD7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>50)</w:t>
            </w:r>
          </w:p>
        </w:tc>
        <w:tc>
          <w:tcPr>
            <w:tcW w:w="3117" w:type="dxa"/>
          </w:tcPr>
          <w:p w14:paraId="6AF6E00A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Email address of customer</w:t>
            </w:r>
          </w:p>
        </w:tc>
      </w:tr>
      <w:tr w:rsidR="00F70568" w:rsidRPr="00C95667" w14:paraId="6D2ED7A5" w14:textId="77777777" w:rsidTr="00D60B4D">
        <w:tc>
          <w:tcPr>
            <w:tcW w:w="3116" w:type="dxa"/>
          </w:tcPr>
          <w:p w14:paraId="74C60EF8" w14:textId="4C5A4081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Address_id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3117" w:type="dxa"/>
          </w:tcPr>
          <w:p w14:paraId="6D3926BE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44904188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for customers address</w:t>
            </w:r>
          </w:p>
        </w:tc>
      </w:tr>
      <w:tr w:rsidR="00F70568" w:rsidRPr="00C95667" w14:paraId="537A4BF6" w14:textId="77777777" w:rsidTr="00D60B4D">
        <w:tc>
          <w:tcPr>
            <w:tcW w:w="3116" w:type="dxa"/>
          </w:tcPr>
          <w:p w14:paraId="3913BB98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Activebool</w:t>
            </w:r>
            <w:proofErr w:type="spellEnd"/>
          </w:p>
        </w:tc>
        <w:tc>
          <w:tcPr>
            <w:tcW w:w="3117" w:type="dxa"/>
          </w:tcPr>
          <w:p w14:paraId="45108A5D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BOOLEAN</w:t>
            </w:r>
          </w:p>
        </w:tc>
        <w:tc>
          <w:tcPr>
            <w:tcW w:w="3117" w:type="dxa"/>
          </w:tcPr>
          <w:p w14:paraId="2698EAF4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True or false variable to indicate if account if active</w:t>
            </w:r>
          </w:p>
        </w:tc>
      </w:tr>
      <w:tr w:rsidR="00F70568" w:rsidRPr="00C95667" w14:paraId="211F3DF9" w14:textId="77777777" w:rsidTr="00D60B4D">
        <w:tc>
          <w:tcPr>
            <w:tcW w:w="3116" w:type="dxa"/>
          </w:tcPr>
          <w:p w14:paraId="15C0F47C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Create_date</w:t>
            </w:r>
            <w:proofErr w:type="spellEnd"/>
          </w:p>
        </w:tc>
        <w:tc>
          <w:tcPr>
            <w:tcW w:w="3117" w:type="dxa"/>
          </w:tcPr>
          <w:p w14:paraId="267003E7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DATE</w:t>
            </w:r>
          </w:p>
        </w:tc>
        <w:tc>
          <w:tcPr>
            <w:tcW w:w="3117" w:type="dxa"/>
          </w:tcPr>
          <w:p w14:paraId="32527A01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Date account was created</w:t>
            </w:r>
          </w:p>
        </w:tc>
      </w:tr>
      <w:tr w:rsidR="00F70568" w:rsidRPr="00C95667" w14:paraId="07D63187" w14:textId="77777777" w:rsidTr="00D60B4D">
        <w:tc>
          <w:tcPr>
            <w:tcW w:w="3116" w:type="dxa"/>
          </w:tcPr>
          <w:p w14:paraId="4699497B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Last_updated</w:t>
            </w:r>
            <w:proofErr w:type="spellEnd"/>
          </w:p>
        </w:tc>
        <w:tc>
          <w:tcPr>
            <w:tcW w:w="3117" w:type="dxa"/>
          </w:tcPr>
          <w:p w14:paraId="01A4CD3A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TIMEZONE</w:t>
            </w:r>
          </w:p>
        </w:tc>
        <w:tc>
          <w:tcPr>
            <w:tcW w:w="3117" w:type="dxa"/>
          </w:tcPr>
          <w:p w14:paraId="2A61DFDF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  <w:tr w:rsidR="00F70568" w:rsidRPr="00C95667" w14:paraId="187680C7" w14:textId="77777777" w:rsidTr="00D60B4D">
        <w:tc>
          <w:tcPr>
            <w:tcW w:w="3116" w:type="dxa"/>
          </w:tcPr>
          <w:p w14:paraId="3F36B9E8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Active</w:t>
            </w:r>
          </w:p>
        </w:tc>
        <w:tc>
          <w:tcPr>
            <w:tcW w:w="3117" w:type="dxa"/>
          </w:tcPr>
          <w:p w14:paraId="3186E1C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INTEGER</w:t>
            </w:r>
          </w:p>
        </w:tc>
        <w:tc>
          <w:tcPr>
            <w:tcW w:w="3117" w:type="dxa"/>
          </w:tcPr>
          <w:p w14:paraId="1E9014B1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Integer to see if account active or not</w:t>
            </w:r>
          </w:p>
        </w:tc>
      </w:tr>
    </w:tbl>
    <w:p w14:paraId="08A8EEBD" w14:textId="77777777" w:rsidR="00F70568" w:rsidRPr="00F70568" w:rsidRDefault="00F70568" w:rsidP="00C95667">
      <w:pPr>
        <w:rPr>
          <w:bCs/>
        </w:rPr>
      </w:pPr>
    </w:p>
    <w:p w14:paraId="26FE14D1" w14:textId="2013732E" w:rsidR="00F70568" w:rsidRPr="00F70568" w:rsidRDefault="00F70568" w:rsidP="00C95667">
      <w:pPr>
        <w:rPr>
          <w:bCs/>
        </w:rPr>
      </w:pPr>
      <w:r>
        <w:rPr>
          <w:bCs/>
        </w:rPr>
        <w:t>Film</w:t>
      </w:r>
    </w:p>
    <w:tbl>
      <w:tblPr>
        <w:tblStyle w:val="TableGrid"/>
        <w:tblpPr w:leftFromText="180" w:rightFromText="180" w:vertAnchor="text" w:tblpY="-80"/>
        <w:tblW w:w="0" w:type="auto"/>
        <w:tblLook w:val="04A0" w:firstRow="1" w:lastRow="0" w:firstColumn="1" w:lastColumn="0" w:noHBand="0" w:noVBand="1"/>
      </w:tblPr>
      <w:tblGrid>
        <w:gridCol w:w="2903"/>
        <w:gridCol w:w="2911"/>
        <w:gridCol w:w="2816"/>
      </w:tblGrid>
      <w:tr w:rsidR="00F70568" w:rsidRPr="00C95667" w14:paraId="48FDABF4" w14:textId="77777777" w:rsidTr="00D60B4D">
        <w:tc>
          <w:tcPr>
            <w:tcW w:w="2903" w:type="dxa"/>
          </w:tcPr>
          <w:p w14:paraId="7E16CB41" w14:textId="77777777" w:rsidR="00F70568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Name</w:t>
            </w:r>
          </w:p>
        </w:tc>
        <w:tc>
          <w:tcPr>
            <w:tcW w:w="2911" w:type="dxa"/>
          </w:tcPr>
          <w:p w14:paraId="4B806570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2816" w:type="dxa"/>
          </w:tcPr>
          <w:p w14:paraId="17C05806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F70568" w:rsidRPr="00C95667" w14:paraId="1C7A1B60" w14:textId="77777777" w:rsidTr="00D60B4D">
        <w:tc>
          <w:tcPr>
            <w:tcW w:w="2903" w:type="dxa"/>
          </w:tcPr>
          <w:p w14:paraId="46BA9E4F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film_</w:t>
            </w:r>
            <w:proofErr w:type="gramStart"/>
            <w:r w:rsidRPr="00C95667"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PK)</w:t>
            </w:r>
          </w:p>
        </w:tc>
        <w:tc>
          <w:tcPr>
            <w:tcW w:w="2911" w:type="dxa"/>
          </w:tcPr>
          <w:p w14:paraId="00582168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2816" w:type="dxa"/>
          </w:tcPr>
          <w:p w14:paraId="50064B0D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Identification number of the film</w:t>
            </w:r>
          </w:p>
        </w:tc>
      </w:tr>
      <w:tr w:rsidR="00F70568" w:rsidRPr="00C95667" w14:paraId="246C590D" w14:textId="77777777" w:rsidTr="00D60B4D">
        <w:tc>
          <w:tcPr>
            <w:tcW w:w="2903" w:type="dxa"/>
          </w:tcPr>
          <w:p w14:paraId="1378F816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Title</w:t>
            </w:r>
          </w:p>
        </w:tc>
        <w:tc>
          <w:tcPr>
            <w:tcW w:w="2911" w:type="dxa"/>
          </w:tcPr>
          <w:p w14:paraId="22D21F0A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CHAR. </w:t>
            </w:r>
            <w:proofErr w:type="gramStart"/>
            <w:r w:rsidRPr="00C95667">
              <w:rPr>
                <w:b w:val="0"/>
              </w:rPr>
              <w:t>VARYING(</w:t>
            </w:r>
            <w:proofErr w:type="gramEnd"/>
            <w:r w:rsidRPr="00C95667">
              <w:rPr>
                <w:b w:val="0"/>
              </w:rPr>
              <w:t xml:space="preserve">255) </w:t>
            </w:r>
          </w:p>
        </w:tc>
        <w:tc>
          <w:tcPr>
            <w:tcW w:w="2816" w:type="dxa"/>
          </w:tcPr>
          <w:p w14:paraId="71FD7B33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Title of the rented movie</w:t>
            </w:r>
          </w:p>
        </w:tc>
      </w:tr>
      <w:tr w:rsidR="00F70568" w:rsidRPr="00C95667" w14:paraId="2C8F02B6" w14:textId="77777777" w:rsidTr="00D60B4D">
        <w:tc>
          <w:tcPr>
            <w:tcW w:w="2903" w:type="dxa"/>
          </w:tcPr>
          <w:p w14:paraId="6BA11592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  <w:tc>
          <w:tcPr>
            <w:tcW w:w="2911" w:type="dxa"/>
          </w:tcPr>
          <w:p w14:paraId="1DC577AE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TEXT</w:t>
            </w:r>
          </w:p>
        </w:tc>
        <w:tc>
          <w:tcPr>
            <w:tcW w:w="2816" w:type="dxa"/>
          </w:tcPr>
          <w:p w14:paraId="3B8D0895" w14:textId="7BF12BDC" w:rsidR="00F70568" w:rsidRPr="00C95667" w:rsidRDefault="00D22C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  <w:r w:rsidR="00F70568" w:rsidRPr="00C95667">
              <w:rPr>
                <w:b w:val="0"/>
              </w:rPr>
              <w:t xml:space="preserve"> of the rented movie</w:t>
            </w:r>
          </w:p>
        </w:tc>
      </w:tr>
      <w:tr w:rsidR="00F70568" w:rsidRPr="00C95667" w14:paraId="6683D068" w14:textId="77777777" w:rsidTr="00D60B4D">
        <w:tc>
          <w:tcPr>
            <w:tcW w:w="2903" w:type="dxa"/>
          </w:tcPr>
          <w:p w14:paraId="0567DE02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Release_year</w:t>
            </w:r>
            <w:proofErr w:type="spellEnd"/>
          </w:p>
        </w:tc>
        <w:tc>
          <w:tcPr>
            <w:tcW w:w="2911" w:type="dxa"/>
          </w:tcPr>
          <w:p w14:paraId="7CBC96B0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YEAR</w:t>
            </w:r>
          </w:p>
        </w:tc>
        <w:tc>
          <w:tcPr>
            <w:tcW w:w="2816" w:type="dxa"/>
          </w:tcPr>
          <w:p w14:paraId="69EDE55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Release year of the movie</w:t>
            </w:r>
          </w:p>
        </w:tc>
      </w:tr>
      <w:tr w:rsidR="00F70568" w:rsidRPr="00C95667" w14:paraId="6B26FAB8" w14:textId="77777777" w:rsidTr="00D60B4D">
        <w:tc>
          <w:tcPr>
            <w:tcW w:w="2903" w:type="dxa"/>
          </w:tcPr>
          <w:p w14:paraId="69DF2083" w14:textId="0592E481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Language_id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911" w:type="dxa"/>
          </w:tcPr>
          <w:p w14:paraId="2FEF2FA9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16" w:type="dxa"/>
          </w:tcPr>
          <w:p w14:paraId="060439B8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Identification number for language of the movie\</w:t>
            </w:r>
          </w:p>
        </w:tc>
      </w:tr>
      <w:tr w:rsidR="00F70568" w:rsidRPr="00C95667" w14:paraId="350B9379" w14:textId="77777777" w:rsidTr="00D60B4D">
        <w:tc>
          <w:tcPr>
            <w:tcW w:w="2903" w:type="dxa"/>
          </w:tcPr>
          <w:p w14:paraId="516D4B7F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Rental_duration</w:t>
            </w:r>
            <w:proofErr w:type="spellEnd"/>
          </w:p>
        </w:tc>
        <w:tc>
          <w:tcPr>
            <w:tcW w:w="2911" w:type="dxa"/>
          </w:tcPr>
          <w:p w14:paraId="68F61B47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16" w:type="dxa"/>
          </w:tcPr>
          <w:p w14:paraId="44817252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How long the movie was rented</w:t>
            </w:r>
          </w:p>
        </w:tc>
      </w:tr>
      <w:tr w:rsidR="00F70568" w:rsidRPr="00C95667" w14:paraId="36605512" w14:textId="77777777" w:rsidTr="00D60B4D">
        <w:tc>
          <w:tcPr>
            <w:tcW w:w="2903" w:type="dxa"/>
          </w:tcPr>
          <w:p w14:paraId="18256113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Rental_rate</w:t>
            </w:r>
            <w:proofErr w:type="spellEnd"/>
          </w:p>
        </w:tc>
        <w:tc>
          <w:tcPr>
            <w:tcW w:w="2911" w:type="dxa"/>
          </w:tcPr>
          <w:p w14:paraId="6D09E0C1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NUMERIC(</w:t>
            </w:r>
            <w:proofErr w:type="gramEnd"/>
            <w:r w:rsidRPr="00C95667">
              <w:rPr>
                <w:b w:val="0"/>
              </w:rPr>
              <w:t>4,2)</w:t>
            </w:r>
          </w:p>
        </w:tc>
        <w:tc>
          <w:tcPr>
            <w:tcW w:w="2816" w:type="dxa"/>
          </w:tcPr>
          <w:p w14:paraId="2F003790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????</w:t>
            </w:r>
          </w:p>
        </w:tc>
      </w:tr>
      <w:tr w:rsidR="00F70568" w:rsidRPr="00C95667" w14:paraId="3F5761A6" w14:textId="77777777" w:rsidTr="00D60B4D">
        <w:tc>
          <w:tcPr>
            <w:tcW w:w="2903" w:type="dxa"/>
          </w:tcPr>
          <w:p w14:paraId="28AC7180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Length</w:t>
            </w:r>
          </w:p>
        </w:tc>
        <w:tc>
          <w:tcPr>
            <w:tcW w:w="2911" w:type="dxa"/>
          </w:tcPr>
          <w:p w14:paraId="7A8B0CCB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16" w:type="dxa"/>
          </w:tcPr>
          <w:p w14:paraId="4376CB0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How long the movie was rented</w:t>
            </w:r>
          </w:p>
        </w:tc>
      </w:tr>
      <w:tr w:rsidR="00F70568" w:rsidRPr="00C95667" w14:paraId="3FB43C22" w14:textId="77777777" w:rsidTr="00D60B4D">
        <w:tc>
          <w:tcPr>
            <w:tcW w:w="2903" w:type="dxa"/>
          </w:tcPr>
          <w:p w14:paraId="1649E730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Replacement_cost</w:t>
            </w:r>
            <w:proofErr w:type="spellEnd"/>
          </w:p>
        </w:tc>
        <w:tc>
          <w:tcPr>
            <w:tcW w:w="2911" w:type="dxa"/>
          </w:tcPr>
          <w:p w14:paraId="2C36D3A9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NUMERIC(</w:t>
            </w:r>
            <w:proofErr w:type="gramEnd"/>
            <w:r w:rsidRPr="00C95667">
              <w:rPr>
                <w:b w:val="0"/>
              </w:rPr>
              <w:t>5,2)</w:t>
            </w:r>
          </w:p>
        </w:tc>
        <w:tc>
          <w:tcPr>
            <w:tcW w:w="2816" w:type="dxa"/>
          </w:tcPr>
          <w:p w14:paraId="4E62CF36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How much does it cost to replace?</w:t>
            </w:r>
          </w:p>
        </w:tc>
      </w:tr>
      <w:tr w:rsidR="00F70568" w:rsidRPr="00C95667" w14:paraId="0CBB095D" w14:textId="77777777" w:rsidTr="00D60B4D">
        <w:tc>
          <w:tcPr>
            <w:tcW w:w="2903" w:type="dxa"/>
          </w:tcPr>
          <w:p w14:paraId="0073C550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Rating</w:t>
            </w:r>
          </w:p>
        </w:tc>
        <w:tc>
          <w:tcPr>
            <w:tcW w:w="2911" w:type="dxa"/>
          </w:tcPr>
          <w:p w14:paraId="7465432F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Mpaa_rating</w:t>
            </w:r>
            <w:proofErr w:type="spellEnd"/>
          </w:p>
        </w:tc>
        <w:tc>
          <w:tcPr>
            <w:tcW w:w="2816" w:type="dxa"/>
          </w:tcPr>
          <w:p w14:paraId="6BCF59F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Parental guidance rating</w:t>
            </w:r>
          </w:p>
        </w:tc>
      </w:tr>
      <w:tr w:rsidR="00F70568" w:rsidRPr="00C95667" w14:paraId="677EF125" w14:textId="77777777" w:rsidTr="00D60B4D">
        <w:tc>
          <w:tcPr>
            <w:tcW w:w="2903" w:type="dxa"/>
          </w:tcPr>
          <w:p w14:paraId="7E62E3E9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2911" w:type="dxa"/>
          </w:tcPr>
          <w:p w14:paraId="32CE6B84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TIMESTAMPS(</w:t>
            </w:r>
            <w:proofErr w:type="gramEnd"/>
            <w:r w:rsidRPr="00C95667">
              <w:rPr>
                <w:b w:val="0"/>
              </w:rPr>
              <w:t>6) WITHOUT TIME ZONE</w:t>
            </w:r>
          </w:p>
        </w:tc>
        <w:tc>
          <w:tcPr>
            <w:tcW w:w="2816" w:type="dxa"/>
          </w:tcPr>
          <w:p w14:paraId="33FF62D2" w14:textId="2983AD4F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The time info was last updat</w:t>
            </w:r>
            <w:r w:rsidR="00D22C67">
              <w:rPr>
                <w:b w:val="0"/>
              </w:rPr>
              <w:t>ed</w:t>
            </w:r>
          </w:p>
        </w:tc>
      </w:tr>
      <w:tr w:rsidR="00F70568" w:rsidRPr="00C95667" w14:paraId="18ACBA71" w14:textId="77777777" w:rsidTr="00D60B4D">
        <w:tc>
          <w:tcPr>
            <w:tcW w:w="2903" w:type="dxa"/>
          </w:tcPr>
          <w:p w14:paraId="0BF61700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Special_features</w:t>
            </w:r>
            <w:proofErr w:type="spellEnd"/>
          </w:p>
        </w:tc>
        <w:tc>
          <w:tcPr>
            <w:tcW w:w="2911" w:type="dxa"/>
          </w:tcPr>
          <w:p w14:paraId="7ADD0675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TEXT[</w:t>
            </w:r>
            <w:proofErr w:type="gramEnd"/>
            <w:r w:rsidRPr="00C95667">
              <w:rPr>
                <w:b w:val="0"/>
              </w:rPr>
              <w:t>]</w:t>
            </w:r>
          </w:p>
        </w:tc>
        <w:tc>
          <w:tcPr>
            <w:tcW w:w="2816" w:type="dxa"/>
          </w:tcPr>
          <w:p w14:paraId="0C4D9DD5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Is</w:t>
            </w:r>
            <w:proofErr w:type="gramEnd"/>
            <w:r w:rsidRPr="00C95667">
              <w:rPr>
                <w:b w:val="0"/>
              </w:rPr>
              <w:t xml:space="preserve"> there any bonus features with the film (ex. Trailers, Behind the Scenes, etc.)</w:t>
            </w:r>
          </w:p>
        </w:tc>
      </w:tr>
      <w:tr w:rsidR="00F70568" w:rsidRPr="00C95667" w14:paraId="19831901" w14:textId="77777777" w:rsidTr="00D60B4D">
        <w:tc>
          <w:tcPr>
            <w:tcW w:w="2903" w:type="dxa"/>
          </w:tcPr>
          <w:p w14:paraId="35792E29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Full_text</w:t>
            </w:r>
            <w:proofErr w:type="spellEnd"/>
          </w:p>
        </w:tc>
        <w:tc>
          <w:tcPr>
            <w:tcW w:w="2911" w:type="dxa"/>
          </w:tcPr>
          <w:p w14:paraId="04EC9BB6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TSVECTOR</w:t>
            </w:r>
          </w:p>
        </w:tc>
        <w:tc>
          <w:tcPr>
            <w:tcW w:w="2816" w:type="dxa"/>
          </w:tcPr>
          <w:p w14:paraId="041E4D2B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Full name of the movie</w:t>
            </w:r>
          </w:p>
        </w:tc>
      </w:tr>
    </w:tbl>
    <w:p w14:paraId="4B09A9FF" w14:textId="77777777" w:rsidR="00C95667" w:rsidRPr="00C95667" w:rsidRDefault="00C95667" w:rsidP="00C95667">
      <w:pPr>
        <w:rPr>
          <w:b w:val="0"/>
        </w:rPr>
      </w:pPr>
    </w:p>
    <w:p w14:paraId="72450BC3" w14:textId="3DE2C9BA" w:rsidR="00C95667" w:rsidRPr="00F70568" w:rsidRDefault="00F70568" w:rsidP="00C95667">
      <w:pPr>
        <w:rPr>
          <w:bCs/>
        </w:rPr>
      </w:pPr>
      <w:r>
        <w:rPr>
          <w:bCs/>
        </w:rPr>
        <w:t>Film: Actor</w:t>
      </w:r>
    </w:p>
    <w:p w14:paraId="5DE12D40" w14:textId="5B9EC259" w:rsidR="00C95667" w:rsidRPr="00C95667" w:rsidRDefault="00C95667" w:rsidP="00C95667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945"/>
        <w:gridCol w:w="2839"/>
      </w:tblGrid>
      <w:tr w:rsidR="00C95667" w:rsidRPr="00C95667" w14:paraId="3A72A7BF" w14:textId="77777777" w:rsidTr="00D60B4D">
        <w:tc>
          <w:tcPr>
            <w:tcW w:w="3116" w:type="dxa"/>
          </w:tcPr>
          <w:p w14:paraId="2291E25E" w14:textId="51A3F81E" w:rsidR="00C95667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17" w:type="dxa"/>
          </w:tcPr>
          <w:p w14:paraId="51A5FC2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3117" w:type="dxa"/>
          </w:tcPr>
          <w:p w14:paraId="67C63881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C95667" w:rsidRPr="00C95667" w14:paraId="6799B560" w14:textId="77777777" w:rsidTr="00D60B4D">
        <w:tc>
          <w:tcPr>
            <w:tcW w:w="3116" w:type="dxa"/>
          </w:tcPr>
          <w:p w14:paraId="5B9A2007" w14:textId="5250B1E8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Actor_id</w:t>
            </w:r>
            <w:proofErr w:type="spellEnd"/>
            <w:r w:rsidR="00F70568">
              <w:rPr>
                <w:b w:val="0"/>
              </w:rPr>
              <w:t xml:space="preserve"> (PK, FK)</w:t>
            </w:r>
          </w:p>
        </w:tc>
        <w:tc>
          <w:tcPr>
            <w:tcW w:w="3117" w:type="dxa"/>
          </w:tcPr>
          <w:p w14:paraId="42CB9DF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1878A68A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Actor ID number</w:t>
            </w:r>
          </w:p>
        </w:tc>
      </w:tr>
      <w:tr w:rsidR="00C95667" w:rsidRPr="00C95667" w14:paraId="6A553878" w14:textId="77777777" w:rsidTr="00D60B4D">
        <w:tc>
          <w:tcPr>
            <w:tcW w:w="3116" w:type="dxa"/>
          </w:tcPr>
          <w:p w14:paraId="0ED01B64" w14:textId="2E04A306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Film_id</w:t>
            </w:r>
            <w:proofErr w:type="spellEnd"/>
            <w:r w:rsidR="00F70568">
              <w:rPr>
                <w:b w:val="0"/>
              </w:rPr>
              <w:t xml:space="preserve"> (PK, FK)</w:t>
            </w:r>
          </w:p>
        </w:tc>
        <w:tc>
          <w:tcPr>
            <w:tcW w:w="3117" w:type="dxa"/>
          </w:tcPr>
          <w:p w14:paraId="60B773F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78E7A942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Film ID number</w:t>
            </w:r>
          </w:p>
        </w:tc>
      </w:tr>
      <w:tr w:rsidR="00C95667" w:rsidRPr="00C95667" w14:paraId="070AF3F8" w14:textId="77777777" w:rsidTr="00D60B4D">
        <w:tc>
          <w:tcPr>
            <w:tcW w:w="3116" w:type="dxa"/>
          </w:tcPr>
          <w:p w14:paraId="62643838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9CDBA60" w14:textId="77777777" w:rsidR="00C95667" w:rsidRPr="00C95667" w:rsidRDefault="00C95667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TIMESTAMPS(</w:t>
            </w:r>
            <w:proofErr w:type="gramEnd"/>
            <w:r w:rsidRPr="00C95667">
              <w:rPr>
                <w:b w:val="0"/>
              </w:rPr>
              <w:t>6) WITHOUT TIME ZONE</w:t>
            </w:r>
          </w:p>
        </w:tc>
        <w:tc>
          <w:tcPr>
            <w:tcW w:w="3117" w:type="dxa"/>
          </w:tcPr>
          <w:p w14:paraId="2473BC49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</w:tbl>
    <w:p w14:paraId="4A3E3474" w14:textId="2EAA223E" w:rsidR="00C95667" w:rsidRDefault="00C95667" w:rsidP="00C95667">
      <w:pPr>
        <w:rPr>
          <w:b w:val="0"/>
        </w:rPr>
      </w:pPr>
    </w:p>
    <w:p w14:paraId="4FF07260" w14:textId="1FE39531" w:rsidR="00F70568" w:rsidRDefault="00F70568" w:rsidP="00C95667">
      <w:pPr>
        <w:rPr>
          <w:bCs/>
        </w:rPr>
      </w:pPr>
      <w:r>
        <w:rPr>
          <w:bCs/>
        </w:rPr>
        <w:t>Film: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2929"/>
        <w:gridCol w:w="2846"/>
      </w:tblGrid>
      <w:tr w:rsidR="00F70568" w:rsidRPr="00C95667" w14:paraId="7ABAC103" w14:textId="77777777" w:rsidTr="00D60B4D">
        <w:tc>
          <w:tcPr>
            <w:tcW w:w="3116" w:type="dxa"/>
          </w:tcPr>
          <w:p w14:paraId="248FF305" w14:textId="68F22516" w:rsidR="00F70568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17" w:type="dxa"/>
          </w:tcPr>
          <w:p w14:paraId="416AC515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3117" w:type="dxa"/>
          </w:tcPr>
          <w:p w14:paraId="38178E4C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F70568" w:rsidRPr="00C95667" w14:paraId="0F3F3FD1" w14:textId="77777777" w:rsidTr="00D60B4D">
        <w:tc>
          <w:tcPr>
            <w:tcW w:w="3116" w:type="dxa"/>
          </w:tcPr>
          <w:p w14:paraId="698B9443" w14:textId="18968DD4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Film_id</w:t>
            </w:r>
            <w:proofErr w:type="spellEnd"/>
            <w:r>
              <w:rPr>
                <w:b w:val="0"/>
              </w:rPr>
              <w:t xml:space="preserve"> (PK, FK)</w:t>
            </w:r>
          </w:p>
        </w:tc>
        <w:tc>
          <w:tcPr>
            <w:tcW w:w="3117" w:type="dxa"/>
          </w:tcPr>
          <w:p w14:paraId="2AC3B811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317922F8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film</w:t>
            </w:r>
          </w:p>
        </w:tc>
      </w:tr>
      <w:tr w:rsidR="00F70568" w:rsidRPr="00C95667" w14:paraId="46A8F57C" w14:textId="77777777" w:rsidTr="00D60B4D">
        <w:tc>
          <w:tcPr>
            <w:tcW w:w="3116" w:type="dxa"/>
          </w:tcPr>
          <w:p w14:paraId="087FDF7D" w14:textId="2E1E59A2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Category_id</w:t>
            </w:r>
            <w:proofErr w:type="spellEnd"/>
            <w:r>
              <w:rPr>
                <w:b w:val="0"/>
              </w:rPr>
              <w:t xml:space="preserve"> (PK, FK)</w:t>
            </w:r>
          </w:p>
        </w:tc>
        <w:tc>
          <w:tcPr>
            <w:tcW w:w="3117" w:type="dxa"/>
          </w:tcPr>
          <w:p w14:paraId="2CAD787B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3117" w:type="dxa"/>
          </w:tcPr>
          <w:p w14:paraId="15F3D7C2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category</w:t>
            </w:r>
          </w:p>
        </w:tc>
      </w:tr>
      <w:tr w:rsidR="00F70568" w:rsidRPr="00C95667" w14:paraId="535CA501" w14:textId="77777777" w:rsidTr="00D60B4D">
        <w:tc>
          <w:tcPr>
            <w:tcW w:w="3116" w:type="dxa"/>
          </w:tcPr>
          <w:p w14:paraId="5ADE5EE0" w14:textId="77777777" w:rsidR="00F70568" w:rsidRPr="00C95667" w:rsidRDefault="00F70568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1FEAA67F" w14:textId="77777777" w:rsidR="00F70568" w:rsidRPr="00C95667" w:rsidRDefault="00F70568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TIMEZONE</w:t>
            </w:r>
          </w:p>
        </w:tc>
        <w:tc>
          <w:tcPr>
            <w:tcW w:w="3117" w:type="dxa"/>
          </w:tcPr>
          <w:p w14:paraId="080217ED" w14:textId="77777777" w:rsidR="00F70568" w:rsidRPr="00C95667" w:rsidRDefault="00F70568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</w:tbl>
    <w:p w14:paraId="78DF2B60" w14:textId="77777777" w:rsidR="00F70568" w:rsidRPr="00F70568" w:rsidRDefault="00F70568" w:rsidP="00C95667">
      <w:pPr>
        <w:rPr>
          <w:bCs/>
        </w:rPr>
      </w:pPr>
    </w:p>
    <w:p w14:paraId="70094507" w14:textId="24D8B010" w:rsidR="00F70568" w:rsidRPr="00F70568" w:rsidRDefault="00F70568" w:rsidP="00C95667">
      <w:pPr>
        <w:rPr>
          <w:bCs/>
        </w:rPr>
      </w:pPr>
      <w:r>
        <w:rPr>
          <w:bCs/>
        </w:rPr>
        <w:t>Inventory</w:t>
      </w:r>
    </w:p>
    <w:p w14:paraId="1F5F33DE" w14:textId="77777777" w:rsidR="00F70568" w:rsidRPr="00C95667" w:rsidRDefault="00F70568" w:rsidP="00C95667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927"/>
        <w:gridCol w:w="2843"/>
      </w:tblGrid>
      <w:tr w:rsidR="00C95667" w:rsidRPr="00C95667" w14:paraId="4639421F" w14:textId="77777777" w:rsidTr="00F70568">
        <w:tc>
          <w:tcPr>
            <w:tcW w:w="2860" w:type="dxa"/>
          </w:tcPr>
          <w:p w14:paraId="4F6F2B4B" w14:textId="5ACCA522" w:rsidR="00C95667" w:rsidRPr="00C95667" w:rsidRDefault="00F70568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927" w:type="dxa"/>
          </w:tcPr>
          <w:p w14:paraId="76DCBE53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2843" w:type="dxa"/>
          </w:tcPr>
          <w:p w14:paraId="0D7E6D71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C95667" w:rsidRPr="00C95667" w14:paraId="1FAB4163" w14:textId="77777777" w:rsidTr="00F70568">
        <w:tc>
          <w:tcPr>
            <w:tcW w:w="2860" w:type="dxa"/>
          </w:tcPr>
          <w:p w14:paraId="1DAA7056" w14:textId="7EB3799D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Inventory_id</w:t>
            </w:r>
            <w:proofErr w:type="spellEnd"/>
            <w:r w:rsidR="00F70568">
              <w:rPr>
                <w:b w:val="0"/>
              </w:rPr>
              <w:t xml:space="preserve"> (PK)</w:t>
            </w:r>
          </w:p>
        </w:tc>
        <w:tc>
          <w:tcPr>
            <w:tcW w:w="2927" w:type="dxa"/>
          </w:tcPr>
          <w:p w14:paraId="2EA45B4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2843" w:type="dxa"/>
          </w:tcPr>
          <w:p w14:paraId="724D6F14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the stock in inventory</w:t>
            </w:r>
          </w:p>
        </w:tc>
      </w:tr>
      <w:tr w:rsidR="00C95667" w:rsidRPr="00C95667" w14:paraId="506D6ABD" w14:textId="77777777" w:rsidTr="00F70568">
        <w:tc>
          <w:tcPr>
            <w:tcW w:w="2860" w:type="dxa"/>
          </w:tcPr>
          <w:p w14:paraId="07F834D5" w14:textId="3BDAB9FB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Film_id</w:t>
            </w:r>
            <w:proofErr w:type="spellEnd"/>
            <w:r w:rsidR="00F70568">
              <w:rPr>
                <w:b w:val="0"/>
              </w:rPr>
              <w:t xml:space="preserve"> (FK)</w:t>
            </w:r>
          </w:p>
        </w:tc>
        <w:tc>
          <w:tcPr>
            <w:tcW w:w="2927" w:type="dxa"/>
          </w:tcPr>
          <w:p w14:paraId="580F75E4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43" w:type="dxa"/>
          </w:tcPr>
          <w:p w14:paraId="642A939A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the film</w:t>
            </w:r>
          </w:p>
        </w:tc>
      </w:tr>
      <w:tr w:rsidR="00C95667" w:rsidRPr="00C95667" w14:paraId="3269E4EA" w14:textId="77777777" w:rsidTr="00F70568">
        <w:tc>
          <w:tcPr>
            <w:tcW w:w="2860" w:type="dxa"/>
          </w:tcPr>
          <w:p w14:paraId="10A4AECD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Store_id</w:t>
            </w:r>
            <w:proofErr w:type="spellEnd"/>
          </w:p>
        </w:tc>
        <w:tc>
          <w:tcPr>
            <w:tcW w:w="2927" w:type="dxa"/>
          </w:tcPr>
          <w:p w14:paraId="18D2B5A8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43" w:type="dxa"/>
          </w:tcPr>
          <w:p w14:paraId="668FB6EF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store</w:t>
            </w:r>
          </w:p>
        </w:tc>
      </w:tr>
      <w:tr w:rsidR="00C95667" w:rsidRPr="00C95667" w14:paraId="758AB1AC" w14:textId="77777777" w:rsidTr="00F70568">
        <w:tc>
          <w:tcPr>
            <w:tcW w:w="2860" w:type="dxa"/>
          </w:tcPr>
          <w:p w14:paraId="237FA2AD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lastRenderedPageBreak/>
              <w:t>Last_update</w:t>
            </w:r>
            <w:proofErr w:type="spellEnd"/>
          </w:p>
        </w:tc>
        <w:tc>
          <w:tcPr>
            <w:tcW w:w="2927" w:type="dxa"/>
          </w:tcPr>
          <w:p w14:paraId="72908D21" w14:textId="77777777" w:rsidR="00C95667" w:rsidRPr="00C95667" w:rsidRDefault="00C95667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TIMEZONE</w:t>
            </w:r>
          </w:p>
        </w:tc>
        <w:tc>
          <w:tcPr>
            <w:tcW w:w="2843" w:type="dxa"/>
          </w:tcPr>
          <w:p w14:paraId="2E83135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</w:tbl>
    <w:p w14:paraId="64CEF9FC" w14:textId="14E245DD" w:rsidR="00C95667" w:rsidRDefault="00C95667" w:rsidP="00C95667">
      <w:pPr>
        <w:rPr>
          <w:b w:val="0"/>
        </w:rPr>
      </w:pPr>
    </w:p>
    <w:p w14:paraId="479EE0F6" w14:textId="39517D50" w:rsidR="00F70568" w:rsidRPr="00E3242B" w:rsidRDefault="00E3242B" w:rsidP="00C95667">
      <w:pPr>
        <w:rPr>
          <w:bCs/>
        </w:rPr>
      </w:pPr>
      <w:r w:rsidRPr="00E3242B">
        <w:rPr>
          <w:bCs/>
        </w:rPr>
        <w:t>Language</w:t>
      </w:r>
    </w:p>
    <w:p w14:paraId="3B0D6029" w14:textId="06412DC6" w:rsidR="00C95667" w:rsidRDefault="00C95667" w:rsidP="00C95667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2949"/>
        <w:gridCol w:w="2830"/>
      </w:tblGrid>
      <w:tr w:rsidR="00E3242B" w:rsidRPr="00C95667" w14:paraId="38088281" w14:textId="77777777" w:rsidTr="00D60B4D">
        <w:tc>
          <w:tcPr>
            <w:tcW w:w="3116" w:type="dxa"/>
          </w:tcPr>
          <w:p w14:paraId="5D062AB4" w14:textId="0E3DFE73" w:rsidR="00E3242B" w:rsidRPr="00C95667" w:rsidRDefault="00E3242B" w:rsidP="00D60B4D">
            <w:pPr>
              <w:jc w:val="both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17" w:type="dxa"/>
          </w:tcPr>
          <w:p w14:paraId="50A1220B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3117" w:type="dxa"/>
          </w:tcPr>
          <w:p w14:paraId="50A3D3FD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E3242B" w:rsidRPr="00C95667" w14:paraId="2F51657F" w14:textId="77777777" w:rsidTr="00D60B4D">
        <w:tc>
          <w:tcPr>
            <w:tcW w:w="3116" w:type="dxa"/>
          </w:tcPr>
          <w:p w14:paraId="3983506D" w14:textId="4923245D" w:rsidR="00E3242B" w:rsidRPr="00C95667" w:rsidRDefault="00E3242B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Language_id</w:t>
            </w:r>
            <w:proofErr w:type="spellEnd"/>
            <w:r>
              <w:rPr>
                <w:b w:val="0"/>
              </w:rPr>
              <w:t xml:space="preserve"> (PK)</w:t>
            </w:r>
          </w:p>
        </w:tc>
        <w:tc>
          <w:tcPr>
            <w:tcW w:w="3117" w:type="dxa"/>
          </w:tcPr>
          <w:p w14:paraId="7DB13CF6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3117" w:type="dxa"/>
          </w:tcPr>
          <w:p w14:paraId="137CA1A1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film’s language</w:t>
            </w:r>
          </w:p>
        </w:tc>
      </w:tr>
      <w:tr w:rsidR="00E3242B" w:rsidRPr="00C95667" w14:paraId="53D14C74" w14:textId="77777777" w:rsidTr="00D60B4D">
        <w:tc>
          <w:tcPr>
            <w:tcW w:w="3116" w:type="dxa"/>
          </w:tcPr>
          <w:p w14:paraId="60AF81F7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Name</w:t>
            </w:r>
          </w:p>
        </w:tc>
        <w:tc>
          <w:tcPr>
            <w:tcW w:w="3117" w:type="dxa"/>
          </w:tcPr>
          <w:p w14:paraId="4819CFD9" w14:textId="77777777" w:rsidR="00E3242B" w:rsidRPr="00C95667" w:rsidRDefault="00E3242B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CHARACTER(</w:t>
            </w:r>
            <w:proofErr w:type="gramEnd"/>
            <w:r w:rsidRPr="00C95667">
              <w:rPr>
                <w:b w:val="0"/>
              </w:rPr>
              <w:t>20)</w:t>
            </w:r>
          </w:p>
        </w:tc>
        <w:tc>
          <w:tcPr>
            <w:tcW w:w="3117" w:type="dxa"/>
          </w:tcPr>
          <w:p w14:paraId="21479FFC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Name of language</w:t>
            </w:r>
          </w:p>
        </w:tc>
      </w:tr>
      <w:tr w:rsidR="00E3242B" w:rsidRPr="00C95667" w14:paraId="6ECC0C84" w14:textId="77777777" w:rsidTr="00D60B4D">
        <w:tc>
          <w:tcPr>
            <w:tcW w:w="3116" w:type="dxa"/>
          </w:tcPr>
          <w:p w14:paraId="1F6EEA0A" w14:textId="77777777" w:rsidR="00E3242B" w:rsidRPr="00C95667" w:rsidRDefault="00E3242B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D154AAF" w14:textId="77777777" w:rsidR="00E3242B" w:rsidRPr="00C95667" w:rsidRDefault="00E3242B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TIMEZONE</w:t>
            </w:r>
          </w:p>
        </w:tc>
        <w:tc>
          <w:tcPr>
            <w:tcW w:w="3117" w:type="dxa"/>
          </w:tcPr>
          <w:p w14:paraId="34DF1F99" w14:textId="77777777" w:rsidR="00E3242B" w:rsidRPr="00C95667" w:rsidRDefault="00E3242B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</w:tbl>
    <w:p w14:paraId="0D85B1E4" w14:textId="6436D59B" w:rsidR="00E3242B" w:rsidRDefault="00E3242B" w:rsidP="00C95667">
      <w:pPr>
        <w:rPr>
          <w:b w:val="0"/>
        </w:rPr>
      </w:pPr>
    </w:p>
    <w:p w14:paraId="26AD82A3" w14:textId="482578F6" w:rsidR="00E3242B" w:rsidRDefault="00E3242B" w:rsidP="00C95667">
      <w:pPr>
        <w:rPr>
          <w:bCs/>
        </w:rPr>
      </w:pPr>
      <w:r>
        <w:rPr>
          <w:bCs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3242B" w:rsidRPr="00E3242B" w14:paraId="0B89B122" w14:textId="77777777" w:rsidTr="00E3242B">
        <w:tc>
          <w:tcPr>
            <w:tcW w:w="2876" w:type="dxa"/>
          </w:tcPr>
          <w:p w14:paraId="0D819C7C" w14:textId="4A82F0F9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77" w:type="dxa"/>
          </w:tcPr>
          <w:p w14:paraId="405CECF5" w14:textId="0B939C81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47FB376A" w14:textId="3D9BE959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E3242B" w:rsidRPr="00E3242B" w14:paraId="3E01F9BB" w14:textId="77777777" w:rsidTr="00E3242B">
        <w:tc>
          <w:tcPr>
            <w:tcW w:w="2876" w:type="dxa"/>
          </w:tcPr>
          <w:p w14:paraId="3C5D0DBD" w14:textId="4C41F3DB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Payment_id</w:t>
            </w:r>
            <w:proofErr w:type="spellEnd"/>
            <w:r>
              <w:rPr>
                <w:b w:val="0"/>
              </w:rPr>
              <w:t xml:space="preserve"> (PK)</w:t>
            </w:r>
          </w:p>
        </w:tc>
        <w:tc>
          <w:tcPr>
            <w:tcW w:w="2877" w:type="dxa"/>
          </w:tcPr>
          <w:p w14:paraId="58E4E1D4" w14:textId="5B7C2B1A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SERIAL</w:t>
            </w:r>
          </w:p>
        </w:tc>
        <w:tc>
          <w:tcPr>
            <w:tcW w:w="2877" w:type="dxa"/>
          </w:tcPr>
          <w:p w14:paraId="5FB85782" w14:textId="75BE8524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payment</w:t>
            </w:r>
          </w:p>
        </w:tc>
      </w:tr>
      <w:tr w:rsidR="00E3242B" w:rsidRPr="00E3242B" w14:paraId="013269FF" w14:textId="77777777" w:rsidTr="00E3242B">
        <w:tc>
          <w:tcPr>
            <w:tcW w:w="2876" w:type="dxa"/>
          </w:tcPr>
          <w:p w14:paraId="6CD65D2A" w14:textId="2F8630DE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Customer_id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76C0F31D" w14:textId="404334FB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633B9E3D" w14:textId="2FCC02DF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customer</w:t>
            </w:r>
          </w:p>
        </w:tc>
      </w:tr>
      <w:tr w:rsidR="00E3242B" w:rsidRPr="00E3242B" w14:paraId="74B04E60" w14:textId="77777777" w:rsidTr="00E3242B">
        <w:tc>
          <w:tcPr>
            <w:tcW w:w="2876" w:type="dxa"/>
          </w:tcPr>
          <w:p w14:paraId="06191B54" w14:textId="58B5F2C1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Staff_id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0C3A2822" w14:textId="739C558C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2E224B52" w14:textId="7E6BA857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staff member</w:t>
            </w:r>
          </w:p>
        </w:tc>
      </w:tr>
      <w:tr w:rsidR="00E3242B" w:rsidRPr="00E3242B" w14:paraId="6871BD9B" w14:textId="77777777" w:rsidTr="00E3242B">
        <w:tc>
          <w:tcPr>
            <w:tcW w:w="2876" w:type="dxa"/>
          </w:tcPr>
          <w:p w14:paraId="2ABBB721" w14:textId="46A5A67B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Rental_id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7E6D495F" w14:textId="2A3C4BD3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877" w:type="dxa"/>
          </w:tcPr>
          <w:p w14:paraId="41A4C04A" w14:textId="7564AAF2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rental</w:t>
            </w:r>
          </w:p>
        </w:tc>
      </w:tr>
      <w:tr w:rsidR="00E3242B" w:rsidRPr="00E3242B" w14:paraId="62F39812" w14:textId="77777777" w:rsidTr="00E3242B">
        <w:tc>
          <w:tcPr>
            <w:tcW w:w="2876" w:type="dxa"/>
          </w:tcPr>
          <w:p w14:paraId="6E83E4A2" w14:textId="411AAB7B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2877" w:type="dxa"/>
          </w:tcPr>
          <w:p w14:paraId="54E70852" w14:textId="0CFD3191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 xml:space="preserve">NUMERIC (5,2) </w:t>
            </w:r>
          </w:p>
        </w:tc>
        <w:tc>
          <w:tcPr>
            <w:tcW w:w="2877" w:type="dxa"/>
          </w:tcPr>
          <w:p w14:paraId="3E371A2A" w14:textId="6C104AD4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Amount paid by customer</w:t>
            </w:r>
          </w:p>
        </w:tc>
      </w:tr>
      <w:tr w:rsidR="00E3242B" w:rsidRPr="00E3242B" w14:paraId="08C8A8E9" w14:textId="77777777" w:rsidTr="00E3242B">
        <w:tc>
          <w:tcPr>
            <w:tcW w:w="2876" w:type="dxa"/>
          </w:tcPr>
          <w:p w14:paraId="361DCA13" w14:textId="15782A06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Payment_date</w:t>
            </w:r>
            <w:proofErr w:type="spellEnd"/>
          </w:p>
        </w:tc>
        <w:tc>
          <w:tcPr>
            <w:tcW w:w="2877" w:type="dxa"/>
          </w:tcPr>
          <w:p w14:paraId="2FDE0515" w14:textId="37169A0B" w:rsidR="00E3242B" w:rsidRPr="00E3242B" w:rsidRDefault="00E3242B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7375C9B9" w14:textId="242CFAA4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609E4B9C" w14:textId="77777777" w:rsidR="00E3242B" w:rsidRPr="00E3242B" w:rsidRDefault="00E3242B" w:rsidP="00C95667">
      <w:pPr>
        <w:rPr>
          <w:bCs/>
        </w:rPr>
      </w:pPr>
    </w:p>
    <w:p w14:paraId="4FD4FAF8" w14:textId="35D00628" w:rsidR="00C95667" w:rsidRDefault="00E3242B" w:rsidP="00C95667">
      <w:pPr>
        <w:rPr>
          <w:bCs/>
        </w:rPr>
      </w:pPr>
      <w:r>
        <w:rPr>
          <w:bCs/>
        </w:rP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3242B" w:rsidRPr="00E3242B" w14:paraId="59053C33" w14:textId="77777777" w:rsidTr="00E3242B">
        <w:tc>
          <w:tcPr>
            <w:tcW w:w="2876" w:type="dxa"/>
          </w:tcPr>
          <w:p w14:paraId="5B9751E2" w14:textId="6E95238C" w:rsidR="00E3242B" w:rsidRPr="00E3242B" w:rsidRDefault="00E3242B" w:rsidP="00C95667">
            <w:pPr>
              <w:rPr>
                <w:b w:val="0"/>
              </w:rPr>
            </w:pPr>
            <w:r w:rsidRPr="00E3242B">
              <w:rPr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2877" w:type="dxa"/>
          </w:tcPr>
          <w:p w14:paraId="572D375F" w14:textId="42BA41DA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7CB22368" w14:textId="383C7606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E3242B" w:rsidRPr="00E3242B" w14:paraId="63B169FB" w14:textId="77777777" w:rsidTr="00E3242B">
        <w:tc>
          <w:tcPr>
            <w:tcW w:w="2876" w:type="dxa"/>
          </w:tcPr>
          <w:p w14:paraId="38E34E43" w14:textId="39084F02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Rental_id</w:t>
            </w:r>
            <w:proofErr w:type="spellEnd"/>
            <w:r>
              <w:rPr>
                <w:b w:val="0"/>
              </w:rPr>
              <w:t xml:space="preserve"> (PK)</w:t>
            </w:r>
          </w:p>
        </w:tc>
        <w:tc>
          <w:tcPr>
            <w:tcW w:w="2877" w:type="dxa"/>
          </w:tcPr>
          <w:p w14:paraId="033E4319" w14:textId="33DAE82E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SERIAL</w:t>
            </w:r>
          </w:p>
        </w:tc>
        <w:tc>
          <w:tcPr>
            <w:tcW w:w="2877" w:type="dxa"/>
          </w:tcPr>
          <w:p w14:paraId="06A0D8FF" w14:textId="47CF98ED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movie rental</w:t>
            </w:r>
          </w:p>
        </w:tc>
      </w:tr>
      <w:tr w:rsidR="00E3242B" w:rsidRPr="00E3242B" w14:paraId="1F77A5A3" w14:textId="77777777" w:rsidTr="00E3242B">
        <w:tc>
          <w:tcPr>
            <w:tcW w:w="2876" w:type="dxa"/>
          </w:tcPr>
          <w:p w14:paraId="283BADA0" w14:textId="3C4FFF0F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Rental_date</w:t>
            </w:r>
            <w:proofErr w:type="spellEnd"/>
          </w:p>
        </w:tc>
        <w:tc>
          <w:tcPr>
            <w:tcW w:w="2877" w:type="dxa"/>
          </w:tcPr>
          <w:p w14:paraId="14808973" w14:textId="346970DC" w:rsidR="00E3242B" w:rsidRPr="00E3242B" w:rsidRDefault="00E3242B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2225CEB4" w14:textId="4BBE96EB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Date of rental</w:t>
            </w:r>
          </w:p>
        </w:tc>
      </w:tr>
      <w:tr w:rsidR="00E3242B" w:rsidRPr="00E3242B" w14:paraId="04D3D328" w14:textId="77777777" w:rsidTr="00E3242B">
        <w:tc>
          <w:tcPr>
            <w:tcW w:w="2876" w:type="dxa"/>
          </w:tcPr>
          <w:p w14:paraId="4C1A1450" w14:textId="3ACED368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Inventory_id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1F8A2073" w14:textId="00BDC9D3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877" w:type="dxa"/>
          </w:tcPr>
          <w:p w14:paraId="110B9806" w14:textId="6CDBEEC9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for rental in inventory system</w:t>
            </w:r>
          </w:p>
        </w:tc>
      </w:tr>
      <w:tr w:rsidR="00E3242B" w:rsidRPr="00E3242B" w14:paraId="182DE43D" w14:textId="77777777" w:rsidTr="00E3242B">
        <w:tc>
          <w:tcPr>
            <w:tcW w:w="2876" w:type="dxa"/>
          </w:tcPr>
          <w:p w14:paraId="4D58691E" w14:textId="31851151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Customer_id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53C57798" w14:textId="2563BE62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5989D7EF" w14:textId="3BCBF108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customer</w:t>
            </w:r>
          </w:p>
        </w:tc>
      </w:tr>
      <w:tr w:rsidR="00E3242B" w:rsidRPr="00E3242B" w14:paraId="52D15309" w14:textId="77777777" w:rsidTr="00E3242B">
        <w:tc>
          <w:tcPr>
            <w:tcW w:w="2876" w:type="dxa"/>
          </w:tcPr>
          <w:p w14:paraId="3399A7AA" w14:textId="169F96EC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Return_date</w:t>
            </w:r>
            <w:proofErr w:type="spellEnd"/>
          </w:p>
        </w:tc>
        <w:tc>
          <w:tcPr>
            <w:tcW w:w="2877" w:type="dxa"/>
          </w:tcPr>
          <w:p w14:paraId="28C204BE" w14:textId="259D5E9B" w:rsidR="00E3242B" w:rsidRPr="00E3242B" w:rsidRDefault="00E3242B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363CBAA6" w14:textId="544ADA8C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Date the movie rental was returned</w:t>
            </w:r>
          </w:p>
        </w:tc>
      </w:tr>
      <w:tr w:rsidR="00E3242B" w:rsidRPr="00E3242B" w14:paraId="63C3C1DA" w14:textId="77777777" w:rsidTr="00E3242B">
        <w:tc>
          <w:tcPr>
            <w:tcW w:w="2876" w:type="dxa"/>
          </w:tcPr>
          <w:p w14:paraId="436B6D37" w14:textId="6CB00A15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Staff_id</w:t>
            </w:r>
            <w:proofErr w:type="spellEnd"/>
            <w:r>
              <w:rPr>
                <w:b w:val="0"/>
              </w:rPr>
              <w:t xml:space="preserve"> (FK)</w:t>
            </w:r>
          </w:p>
        </w:tc>
        <w:tc>
          <w:tcPr>
            <w:tcW w:w="2877" w:type="dxa"/>
          </w:tcPr>
          <w:p w14:paraId="0B49B4DF" w14:textId="63935AC6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25AC72FB" w14:textId="24F087B1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staff member</w:t>
            </w:r>
          </w:p>
        </w:tc>
      </w:tr>
      <w:tr w:rsidR="00E3242B" w:rsidRPr="00E3242B" w14:paraId="512A7518" w14:textId="77777777" w:rsidTr="00E3242B">
        <w:tc>
          <w:tcPr>
            <w:tcW w:w="2876" w:type="dxa"/>
          </w:tcPr>
          <w:p w14:paraId="67F0AAA6" w14:textId="12A534A5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Last_update</w:t>
            </w:r>
            <w:proofErr w:type="spellEnd"/>
          </w:p>
        </w:tc>
        <w:tc>
          <w:tcPr>
            <w:tcW w:w="2877" w:type="dxa"/>
          </w:tcPr>
          <w:p w14:paraId="16CF9612" w14:textId="3A0B9AE7" w:rsidR="00E3242B" w:rsidRPr="00E3242B" w:rsidRDefault="00E3242B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WITHOUT TIME ZONE</w:t>
            </w:r>
          </w:p>
        </w:tc>
        <w:tc>
          <w:tcPr>
            <w:tcW w:w="2877" w:type="dxa"/>
          </w:tcPr>
          <w:p w14:paraId="34BCFC5E" w14:textId="72A6E412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08890028" w14:textId="5CDD4F7B" w:rsidR="00E3242B" w:rsidRDefault="00E3242B" w:rsidP="00C95667">
      <w:pPr>
        <w:rPr>
          <w:bCs/>
        </w:rPr>
      </w:pPr>
    </w:p>
    <w:p w14:paraId="313F0CC2" w14:textId="410EEDFB" w:rsidR="00E3242B" w:rsidRPr="00E3242B" w:rsidRDefault="00E3242B" w:rsidP="00C95667">
      <w:pPr>
        <w:rPr>
          <w:bCs/>
        </w:rPr>
      </w:pPr>
      <w:r>
        <w:rPr>
          <w:bCs/>
        </w:rPr>
        <w:t>Staff</w:t>
      </w:r>
    </w:p>
    <w:p w14:paraId="2478A391" w14:textId="77777777" w:rsidR="00E3242B" w:rsidRPr="00C95667" w:rsidRDefault="00E3242B" w:rsidP="00C95667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930"/>
        <w:gridCol w:w="2847"/>
      </w:tblGrid>
      <w:tr w:rsidR="00C95667" w:rsidRPr="00C95667" w14:paraId="46BB2619" w14:textId="77777777" w:rsidTr="00E3242B">
        <w:tc>
          <w:tcPr>
            <w:tcW w:w="2853" w:type="dxa"/>
          </w:tcPr>
          <w:p w14:paraId="38ACCBE5" w14:textId="69B9BF5C" w:rsidR="00C95667" w:rsidRPr="00C95667" w:rsidRDefault="00E3242B" w:rsidP="00D60B4D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930" w:type="dxa"/>
          </w:tcPr>
          <w:p w14:paraId="5816D4D3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Data Type</w:t>
            </w:r>
          </w:p>
        </w:tc>
        <w:tc>
          <w:tcPr>
            <w:tcW w:w="2847" w:type="dxa"/>
          </w:tcPr>
          <w:p w14:paraId="7EEF8B2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Description</w:t>
            </w:r>
          </w:p>
        </w:tc>
      </w:tr>
      <w:tr w:rsidR="00C95667" w:rsidRPr="00C95667" w14:paraId="510697CC" w14:textId="77777777" w:rsidTr="00E3242B">
        <w:tc>
          <w:tcPr>
            <w:tcW w:w="2853" w:type="dxa"/>
          </w:tcPr>
          <w:p w14:paraId="14B16487" w14:textId="5680623C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Staff_id</w:t>
            </w:r>
            <w:proofErr w:type="spellEnd"/>
            <w:r w:rsidR="00E3242B">
              <w:rPr>
                <w:b w:val="0"/>
              </w:rPr>
              <w:t xml:space="preserve"> (PK)</w:t>
            </w:r>
          </w:p>
        </w:tc>
        <w:tc>
          <w:tcPr>
            <w:tcW w:w="2930" w:type="dxa"/>
          </w:tcPr>
          <w:p w14:paraId="746A418B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SERIAL</w:t>
            </w:r>
          </w:p>
        </w:tc>
        <w:tc>
          <w:tcPr>
            <w:tcW w:w="2847" w:type="dxa"/>
          </w:tcPr>
          <w:p w14:paraId="2B615BA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staff</w:t>
            </w:r>
          </w:p>
        </w:tc>
      </w:tr>
      <w:tr w:rsidR="00C95667" w:rsidRPr="00C95667" w14:paraId="31EBAC99" w14:textId="77777777" w:rsidTr="00E3242B">
        <w:tc>
          <w:tcPr>
            <w:tcW w:w="2853" w:type="dxa"/>
          </w:tcPr>
          <w:p w14:paraId="04FA3D70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First_name</w:t>
            </w:r>
            <w:proofErr w:type="spellEnd"/>
          </w:p>
        </w:tc>
        <w:tc>
          <w:tcPr>
            <w:tcW w:w="2930" w:type="dxa"/>
          </w:tcPr>
          <w:p w14:paraId="0F139A6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 VARYING (45)</w:t>
            </w:r>
          </w:p>
        </w:tc>
        <w:tc>
          <w:tcPr>
            <w:tcW w:w="2847" w:type="dxa"/>
          </w:tcPr>
          <w:p w14:paraId="7E16208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First name of staff member</w:t>
            </w:r>
          </w:p>
        </w:tc>
      </w:tr>
      <w:tr w:rsidR="00C95667" w:rsidRPr="00C95667" w14:paraId="2962834F" w14:textId="77777777" w:rsidTr="00E3242B">
        <w:tc>
          <w:tcPr>
            <w:tcW w:w="2853" w:type="dxa"/>
          </w:tcPr>
          <w:p w14:paraId="3949284C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Last_name</w:t>
            </w:r>
            <w:proofErr w:type="spellEnd"/>
          </w:p>
        </w:tc>
        <w:tc>
          <w:tcPr>
            <w:tcW w:w="2930" w:type="dxa"/>
          </w:tcPr>
          <w:p w14:paraId="469BC6B9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 VARYING (45)</w:t>
            </w:r>
          </w:p>
        </w:tc>
        <w:tc>
          <w:tcPr>
            <w:tcW w:w="2847" w:type="dxa"/>
          </w:tcPr>
          <w:p w14:paraId="61237C40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name of staff member</w:t>
            </w:r>
          </w:p>
        </w:tc>
      </w:tr>
      <w:tr w:rsidR="00C95667" w:rsidRPr="00C95667" w14:paraId="0696831B" w14:textId="77777777" w:rsidTr="00E3242B">
        <w:tc>
          <w:tcPr>
            <w:tcW w:w="2853" w:type="dxa"/>
          </w:tcPr>
          <w:p w14:paraId="4354424B" w14:textId="725DC183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lastRenderedPageBreak/>
              <w:t>Address_id</w:t>
            </w:r>
            <w:proofErr w:type="spellEnd"/>
            <w:r w:rsidR="00E3242B">
              <w:rPr>
                <w:b w:val="0"/>
              </w:rPr>
              <w:t xml:space="preserve"> (FK)</w:t>
            </w:r>
          </w:p>
        </w:tc>
        <w:tc>
          <w:tcPr>
            <w:tcW w:w="2930" w:type="dxa"/>
          </w:tcPr>
          <w:p w14:paraId="128013D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47" w:type="dxa"/>
          </w:tcPr>
          <w:p w14:paraId="5686A5E1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Id number for staff member’s </w:t>
            </w:r>
            <w:proofErr w:type="spellStart"/>
            <w:r w:rsidRPr="00C95667">
              <w:rPr>
                <w:b w:val="0"/>
              </w:rPr>
              <w:t>addresss</w:t>
            </w:r>
            <w:proofErr w:type="spellEnd"/>
          </w:p>
        </w:tc>
      </w:tr>
      <w:tr w:rsidR="00C95667" w:rsidRPr="00C95667" w14:paraId="3AA4592F" w14:textId="77777777" w:rsidTr="00E3242B">
        <w:tc>
          <w:tcPr>
            <w:tcW w:w="2853" w:type="dxa"/>
          </w:tcPr>
          <w:p w14:paraId="57305888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Email</w:t>
            </w:r>
          </w:p>
        </w:tc>
        <w:tc>
          <w:tcPr>
            <w:tcW w:w="2930" w:type="dxa"/>
          </w:tcPr>
          <w:p w14:paraId="74C13C4F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 VARYING (50)</w:t>
            </w:r>
          </w:p>
        </w:tc>
        <w:tc>
          <w:tcPr>
            <w:tcW w:w="2847" w:type="dxa"/>
          </w:tcPr>
          <w:p w14:paraId="343399E9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Email address of staff member</w:t>
            </w:r>
          </w:p>
        </w:tc>
      </w:tr>
      <w:tr w:rsidR="00C95667" w:rsidRPr="00C95667" w14:paraId="137EE376" w14:textId="77777777" w:rsidTr="00E3242B">
        <w:tc>
          <w:tcPr>
            <w:tcW w:w="2853" w:type="dxa"/>
          </w:tcPr>
          <w:p w14:paraId="4DFE3C3C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Store_id</w:t>
            </w:r>
            <w:proofErr w:type="spellEnd"/>
          </w:p>
        </w:tc>
        <w:tc>
          <w:tcPr>
            <w:tcW w:w="2930" w:type="dxa"/>
          </w:tcPr>
          <w:p w14:paraId="2D59B3A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SMALLINT</w:t>
            </w:r>
          </w:p>
        </w:tc>
        <w:tc>
          <w:tcPr>
            <w:tcW w:w="2847" w:type="dxa"/>
          </w:tcPr>
          <w:p w14:paraId="654E9A36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ID number for store</w:t>
            </w:r>
          </w:p>
        </w:tc>
      </w:tr>
      <w:tr w:rsidR="00C95667" w:rsidRPr="00C95667" w14:paraId="39901438" w14:textId="77777777" w:rsidTr="00E3242B">
        <w:tc>
          <w:tcPr>
            <w:tcW w:w="2853" w:type="dxa"/>
          </w:tcPr>
          <w:p w14:paraId="05E8D12E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Active</w:t>
            </w:r>
          </w:p>
        </w:tc>
        <w:tc>
          <w:tcPr>
            <w:tcW w:w="2930" w:type="dxa"/>
          </w:tcPr>
          <w:p w14:paraId="4FAD84B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BOOLEAN</w:t>
            </w:r>
          </w:p>
        </w:tc>
        <w:tc>
          <w:tcPr>
            <w:tcW w:w="2847" w:type="dxa"/>
          </w:tcPr>
          <w:p w14:paraId="4ECA14E2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True or false, indicates if staff account is active</w:t>
            </w:r>
          </w:p>
        </w:tc>
      </w:tr>
      <w:tr w:rsidR="00C95667" w:rsidRPr="00C95667" w14:paraId="7F6F8901" w14:textId="77777777" w:rsidTr="00E3242B">
        <w:tc>
          <w:tcPr>
            <w:tcW w:w="2853" w:type="dxa"/>
          </w:tcPr>
          <w:p w14:paraId="67647452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Username</w:t>
            </w:r>
          </w:p>
        </w:tc>
        <w:tc>
          <w:tcPr>
            <w:tcW w:w="2930" w:type="dxa"/>
          </w:tcPr>
          <w:p w14:paraId="13CF4EA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 VARYING (16)</w:t>
            </w:r>
          </w:p>
        </w:tc>
        <w:tc>
          <w:tcPr>
            <w:tcW w:w="2847" w:type="dxa"/>
          </w:tcPr>
          <w:p w14:paraId="1309F102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Username for staff member’s account</w:t>
            </w:r>
          </w:p>
        </w:tc>
      </w:tr>
      <w:tr w:rsidR="00C95667" w:rsidRPr="00C95667" w14:paraId="16171938" w14:textId="77777777" w:rsidTr="00E3242B">
        <w:tc>
          <w:tcPr>
            <w:tcW w:w="2853" w:type="dxa"/>
          </w:tcPr>
          <w:p w14:paraId="74E7DCCD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Password</w:t>
            </w:r>
          </w:p>
        </w:tc>
        <w:tc>
          <w:tcPr>
            <w:tcW w:w="2930" w:type="dxa"/>
          </w:tcPr>
          <w:p w14:paraId="7E0EA4F9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CHAR. VARYING (40)</w:t>
            </w:r>
          </w:p>
        </w:tc>
        <w:tc>
          <w:tcPr>
            <w:tcW w:w="2847" w:type="dxa"/>
          </w:tcPr>
          <w:p w14:paraId="12DBD215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Password for staff member’s account</w:t>
            </w:r>
          </w:p>
        </w:tc>
      </w:tr>
      <w:tr w:rsidR="00C95667" w:rsidRPr="00C95667" w14:paraId="0648C80A" w14:textId="77777777" w:rsidTr="00E3242B">
        <w:tc>
          <w:tcPr>
            <w:tcW w:w="2853" w:type="dxa"/>
          </w:tcPr>
          <w:p w14:paraId="0F2F258E" w14:textId="77777777" w:rsidR="00C95667" w:rsidRPr="00C95667" w:rsidRDefault="00C95667" w:rsidP="00D60B4D">
            <w:pPr>
              <w:rPr>
                <w:b w:val="0"/>
              </w:rPr>
            </w:pPr>
            <w:proofErr w:type="spellStart"/>
            <w:r w:rsidRPr="00C95667">
              <w:rPr>
                <w:b w:val="0"/>
              </w:rPr>
              <w:t>Last_update</w:t>
            </w:r>
            <w:proofErr w:type="spellEnd"/>
          </w:p>
        </w:tc>
        <w:tc>
          <w:tcPr>
            <w:tcW w:w="2930" w:type="dxa"/>
          </w:tcPr>
          <w:p w14:paraId="1EC07282" w14:textId="77777777" w:rsidR="00C95667" w:rsidRPr="00C95667" w:rsidRDefault="00C95667" w:rsidP="00D60B4D">
            <w:pPr>
              <w:rPr>
                <w:b w:val="0"/>
              </w:rPr>
            </w:pPr>
            <w:proofErr w:type="gramStart"/>
            <w:r w:rsidRPr="00C95667">
              <w:rPr>
                <w:b w:val="0"/>
              </w:rPr>
              <w:t>TIMESTAMP(</w:t>
            </w:r>
            <w:proofErr w:type="gramEnd"/>
            <w:r w:rsidRPr="00C95667">
              <w:rPr>
                <w:b w:val="0"/>
              </w:rPr>
              <w:t>6) WITHOUT TIMEZONE</w:t>
            </w:r>
          </w:p>
        </w:tc>
        <w:tc>
          <w:tcPr>
            <w:tcW w:w="2847" w:type="dxa"/>
          </w:tcPr>
          <w:p w14:paraId="57F5A85C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Last time info was updated</w:t>
            </w:r>
          </w:p>
        </w:tc>
      </w:tr>
      <w:tr w:rsidR="00C95667" w:rsidRPr="00C95667" w14:paraId="41B32317" w14:textId="77777777" w:rsidTr="00E3242B">
        <w:tc>
          <w:tcPr>
            <w:tcW w:w="2853" w:type="dxa"/>
          </w:tcPr>
          <w:p w14:paraId="312EC95A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Picture</w:t>
            </w:r>
          </w:p>
        </w:tc>
        <w:tc>
          <w:tcPr>
            <w:tcW w:w="2930" w:type="dxa"/>
          </w:tcPr>
          <w:p w14:paraId="6AEF517E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>BYTEA</w:t>
            </w:r>
          </w:p>
        </w:tc>
        <w:tc>
          <w:tcPr>
            <w:tcW w:w="2847" w:type="dxa"/>
          </w:tcPr>
          <w:p w14:paraId="7A1639C5" w14:textId="77777777" w:rsidR="00C95667" w:rsidRPr="00C95667" w:rsidRDefault="00C95667" w:rsidP="00D60B4D">
            <w:pPr>
              <w:rPr>
                <w:b w:val="0"/>
              </w:rPr>
            </w:pPr>
            <w:r w:rsidRPr="00C95667">
              <w:rPr>
                <w:b w:val="0"/>
              </w:rPr>
              <w:t xml:space="preserve">Binary string for </w:t>
            </w:r>
            <w:proofErr w:type="spellStart"/>
            <w:r w:rsidRPr="00C95667">
              <w:rPr>
                <w:b w:val="0"/>
              </w:rPr>
              <w:t>stafff</w:t>
            </w:r>
            <w:proofErr w:type="spellEnd"/>
          </w:p>
        </w:tc>
      </w:tr>
    </w:tbl>
    <w:p w14:paraId="1056122F" w14:textId="6E858FD3" w:rsidR="00C95667" w:rsidRDefault="00C95667" w:rsidP="00C95667">
      <w:pPr>
        <w:rPr>
          <w:b w:val="0"/>
        </w:rPr>
      </w:pPr>
    </w:p>
    <w:p w14:paraId="14EB91A2" w14:textId="6525600F" w:rsidR="00E3242B" w:rsidRDefault="00E3242B" w:rsidP="00C95667">
      <w:pPr>
        <w:rPr>
          <w:bCs/>
        </w:rPr>
      </w:pPr>
      <w:r>
        <w:rPr>
          <w:bCs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3242B" w:rsidRPr="00E3242B" w14:paraId="47DEFF84" w14:textId="77777777" w:rsidTr="00E3242B">
        <w:tc>
          <w:tcPr>
            <w:tcW w:w="2876" w:type="dxa"/>
          </w:tcPr>
          <w:p w14:paraId="3C06B712" w14:textId="621ACDAC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77" w:type="dxa"/>
          </w:tcPr>
          <w:p w14:paraId="68AA044E" w14:textId="152C076E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2877" w:type="dxa"/>
          </w:tcPr>
          <w:p w14:paraId="5D740B36" w14:textId="1654BA36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E3242B" w:rsidRPr="00E3242B" w14:paraId="757ECA62" w14:textId="77777777" w:rsidTr="00E3242B">
        <w:tc>
          <w:tcPr>
            <w:tcW w:w="2876" w:type="dxa"/>
          </w:tcPr>
          <w:p w14:paraId="50FD502E" w14:textId="5B96BADB" w:rsidR="00E3242B" w:rsidRPr="00E3242B" w:rsidRDefault="00E3242B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Store_id</w:t>
            </w:r>
            <w:proofErr w:type="spellEnd"/>
            <w:r w:rsidR="00D22C67">
              <w:rPr>
                <w:b w:val="0"/>
              </w:rPr>
              <w:t xml:space="preserve"> (PK)</w:t>
            </w:r>
          </w:p>
        </w:tc>
        <w:tc>
          <w:tcPr>
            <w:tcW w:w="2877" w:type="dxa"/>
          </w:tcPr>
          <w:p w14:paraId="20F9DDC3" w14:textId="3156B16A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 xml:space="preserve">SERIAL </w:t>
            </w:r>
          </w:p>
        </w:tc>
        <w:tc>
          <w:tcPr>
            <w:tcW w:w="2877" w:type="dxa"/>
          </w:tcPr>
          <w:p w14:paraId="2CBD4EA5" w14:textId="349E042B" w:rsidR="00E3242B" w:rsidRPr="00E3242B" w:rsidRDefault="00E3242B" w:rsidP="00C95667">
            <w:pPr>
              <w:rPr>
                <w:b w:val="0"/>
              </w:rPr>
            </w:pPr>
            <w:r>
              <w:rPr>
                <w:b w:val="0"/>
              </w:rPr>
              <w:t>ID number for store</w:t>
            </w:r>
          </w:p>
        </w:tc>
      </w:tr>
      <w:tr w:rsidR="00E3242B" w:rsidRPr="00E3242B" w14:paraId="0F068D44" w14:textId="77777777" w:rsidTr="00E3242B">
        <w:tc>
          <w:tcPr>
            <w:tcW w:w="2876" w:type="dxa"/>
          </w:tcPr>
          <w:p w14:paraId="1C270585" w14:textId="54596B06" w:rsidR="00E3242B" w:rsidRPr="00E3242B" w:rsidRDefault="00D22C67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Manager_staff_id</w:t>
            </w:r>
            <w:proofErr w:type="spellEnd"/>
          </w:p>
        </w:tc>
        <w:tc>
          <w:tcPr>
            <w:tcW w:w="2877" w:type="dxa"/>
          </w:tcPr>
          <w:p w14:paraId="200B72CB" w14:textId="6C72BDCF" w:rsidR="00E3242B" w:rsidRPr="00E3242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723FA76A" w14:textId="375D3F3F" w:rsidR="00E3242B" w:rsidRPr="00E3242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ID number for store manager</w:t>
            </w:r>
          </w:p>
        </w:tc>
      </w:tr>
      <w:tr w:rsidR="00E3242B" w:rsidRPr="00E3242B" w14:paraId="04F97E47" w14:textId="77777777" w:rsidTr="00E3242B">
        <w:tc>
          <w:tcPr>
            <w:tcW w:w="2876" w:type="dxa"/>
          </w:tcPr>
          <w:p w14:paraId="096611A5" w14:textId="4DB8B804" w:rsidR="00E3242B" w:rsidRPr="00E3242B" w:rsidRDefault="00D22C67" w:rsidP="00C956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Address_id</w:t>
            </w:r>
            <w:proofErr w:type="spellEnd"/>
          </w:p>
        </w:tc>
        <w:tc>
          <w:tcPr>
            <w:tcW w:w="2877" w:type="dxa"/>
          </w:tcPr>
          <w:p w14:paraId="2BBF934D" w14:textId="6EB9EB41" w:rsidR="00E3242B" w:rsidRPr="00E3242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SMALLINT</w:t>
            </w:r>
          </w:p>
        </w:tc>
        <w:tc>
          <w:tcPr>
            <w:tcW w:w="2877" w:type="dxa"/>
          </w:tcPr>
          <w:p w14:paraId="6F82B8D4" w14:textId="68606314" w:rsidR="00E3242B" w:rsidRPr="00E3242B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ID Number for address</w:t>
            </w:r>
          </w:p>
        </w:tc>
      </w:tr>
      <w:tr w:rsidR="00D22C67" w:rsidRPr="00E3242B" w14:paraId="18CAF337" w14:textId="77777777" w:rsidTr="00E3242B">
        <w:tc>
          <w:tcPr>
            <w:tcW w:w="2876" w:type="dxa"/>
          </w:tcPr>
          <w:p w14:paraId="08132DC8" w14:textId="6AACA028" w:rsidR="00D22C67" w:rsidRDefault="00D22C67" w:rsidP="00D22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Last_update</w:t>
            </w:r>
            <w:proofErr w:type="spellEnd"/>
          </w:p>
        </w:tc>
        <w:tc>
          <w:tcPr>
            <w:tcW w:w="2877" w:type="dxa"/>
          </w:tcPr>
          <w:p w14:paraId="62D008CD" w14:textId="712F5C85" w:rsidR="00D22C67" w:rsidRDefault="00D22C67" w:rsidP="00C9566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TIMESTAMP(</w:t>
            </w:r>
            <w:proofErr w:type="gramEnd"/>
            <w:r>
              <w:rPr>
                <w:b w:val="0"/>
              </w:rPr>
              <w:t>6) WITH OUT TIME ZONE</w:t>
            </w:r>
          </w:p>
        </w:tc>
        <w:tc>
          <w:tcPr>
            <w:tcW w:w="2877" w:type="dxa"/>
          </w:tcPr>
          <w:p w14:paraId="61EE94AF" w14:textId="0B2AAEE5" w:rsidR="00D22C67" w:rsidRDefault="00D22C67" w:rsidP="00C95667">
            <w:pPr>
              <w:rPr>
                <w:b w:val="0"/>
              </w:rPr>
            </w:pPr>
            <w:r>
              <w:rPr>
                <w:b w:val="0"/>
              </w:rPr>
              <w:t>Last time info was updated</w:t>
            </w:r>
          </w:p>
        </w:tc>
      </w:tr>
    </w:tbl>
    <w:p w14:paraId="65E302CD" w14:textId="77777777" w:rsidR="00E3242B" w:rsidRPr="00E3242B" w:rsidRDefault="00E3242B" w:rsidP="00C95667">
      <w:pPr>
        <w:rPr>
          <w:bCs/>
        </w:rPr>
      </w:pPr>
    </w:p>
    <w:p w14:paraId="54139751" w14:textId="77777777" w:rsidR="00C95667" w:rsidRPr="00C95667" w:rsidRDefault="00C95667" w:rsidP="00C95667">
      <w:pPr>
        <w:rPr>
          <w:rFonts w:asciiTheme="majorHAnsi" w:hAnsiTheme="majorHAnsi" w:cstheme="majorHAnsi"/>
          <w:b w:val="0"/>
          <w:bCs/>
          <w:sz w:val="28"/>
          <w:szCs w:val="28"/>
          <w:lang w:eastAsia="zh-CN"/>
        </w:rPr>
      </w:pPr>
    </w:p>
    <w:sectPr w:rsidR="00C95667" w:rsidRPr="00C95667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548A" w14:textId="77777777" w:rsidR="00132B85" w:rsidRDefault="00132B85" w:rsidP="00BA11A8">
      <w:r>
        <w:separator/>
      </w:r>
    </w:p>
  </w:endnote>
  <w:endnote w:type="continuationSeparator" w:id="0">
    <w:p w14:paraId="57E3806D" w14:textId="77777777" w:rsidR="00132B85" w:rsidRDefault="00132B85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2C588" w14:textId="77777777" w:rsidR="00132B85" w:rsidRDefault="00132B85" w:rsidP="00BA11A8">
      <w:r>
        <w:separator/>
      </w:r>
    </w:p>
  </w:footnote>
  <w:footnote w:type="continuationSeparator" w:id="0">
    <w:p w14:paraId="00E55D96" w14:textId="77777777" w:rsidR="00132B85" w:rsidRDefault="00132B85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B"/>
    <w:rsid w:val="000D6233"/>
    <w:rsid w:val="000F327C"/>
    <w:rsid w:val="000F57EC"/>
    <w:rsid w:val="00132B85"/>
    <w:rsid w:val="001626D1"/>
    <w:rsid w:val="00185A91"/>
    <w:rsid w:val="002208C7"/>
    <w:rsid w:val="002D2B20"/>
    <w:rsid w:val="003E181A"/>
    <w:rsid w:val="004F2B1E"/>
    <w:rsid w:val="005041B2"/>
    <w:rsid w:val="00550F0F"/>
    <w:rsid w:val="005666FC"/>
    <w:rsid w:val="00627EAA"/>
    <w:rsid w:val="00635447"/>
    <w:rsid w:val="006C0C55"/>
    <w:rsid w:val="006C539D"/>
    <w:rsid w:val="006D17A1"/>
    <w:rsid w:val="007C14B5"/>
    <w:rsid w:val="00835C3B"/>
    <w:rsid w:val="008D778C"/>
    <w:rsid w:val="008F7ADA"/>
    <w:rsid w:val="009468B1"/>
    <w:rsid w:val="00960DFC"/>
    <w:rsid w:val="009B16DA"/>
    <w:rsid w:val="009C17EB"/>
    <w:rsid w:val="00A07955"/>
    <w:rsid w:val="00A678CE"/>
    <w:rsid w:val="00AA24B5"/>
    <w:rsid w:val="00BA11A8"/>
    <w:rsid w:val="00C40A72"/>
    <w:rsid w:val="00C95667"/>
    <w:rsid w:val="00D22C67"/>
    <w:rsid w:val="00D45CE4"/>
    <w:rsid w:val="00DE7946"/>
    <w:rsid w:val="00E13E8C"/>
    <w:rsid w:val="00E3242B"/>
    <w:rsid w:val="00E81E88"/>
    <w:rsid w:val="00F7056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08CD9"/>
  <w15:docId w15:val="{16AE1383-8E40-41B5-9268-0EE76BA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55"/>
    <w:rPr>
      <w:b/>
    </w:rPr>
  </w:style>
  <w:style w:type="paragraph" w:styleId="Heading1">
    <w:name w:val="heading 1"/>
    <w:basedOn w:val="Normal"/>
    <w:next w:val="Normal"/>
    <w:link w:val="Heading1Char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635447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635447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635447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635447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635447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635447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635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ter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66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Carter</dc:creator>
  <cp:lastModifiedBy>Carter</cp:lastModifiedBy>
  <cp:revision>2</cp:revision>
  <dcterms:created xsi:type="dcterms:W3CDTF">2021-03-30T02:31:00Z</dcterms:created>
  <dcterms:modified xsi:type="dcterms:W3CDTF">2021-03-30T03:37:00Z</dcterms:modified>
</cp:coreProperties>
</file>